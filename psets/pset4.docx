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D328" w14:textId="77777777" w:rsidR="00E9229A" w:rsidRDefault="00CA16F2" w:rsidP="00E9229A">
      <w:pPr>
        <w:pStyle w:val="Single"/>
        <w:tabs>
          <w:tab w:val="left" w:pos="7560"/>
        </w:tabs>
      </w:pPr>
      <w:r>
        <w:t>Chris Piech</w:t>
      </w:r>
      <w:r w:rsidR="00C10A68">
        <w:tab/>
      </w:r>
      <w:proofErr w:type="spellStart"/>
      <w:r w:rsidR="00C938B0">
        <w:t>PSet</w:t>
      </w:r>
      <w:proofErr w:type="spellEnd"/>
      <w:r w:rsidR="00C938B0">
        <w:t xml:space="preserve"> #4</w:t>
      </w:r>
    </w:p>
    <w:p w14:paraId="34168836" w14:textId="77777777" w:rsidR="00E9229A" w:rsidRDefault="00E9229A" w:rsidP="00E9229A">
      <w:pPr>
        <w:pStyle w:val="Single"/>
        <w:tabs>
          <w:tab w:val="left" w:pos="7560"/>
        </w:tabs>
      </w:pPr>
      <w:r>
        <w:t>CS109</w:t>
      </w:r>
      <w:r>
        <w:tab/>
      </w:r>
      <w:r w:rsidR="007D60A2">
        <w:t>Oct 25</w:t>
      </w:r>
      <w:r w:rsidR="005576D1">
        <w:t>, 201</w:t>
      </w:r>
      <w:r w:rsidR="00C938B0">
        <w:t>7</w:t>
      </w:r>
    </w:p>
    <w:p w14:paraId="5F7461EC" w14:textId="77777777" w:rsidR="00E9229A" w:rsidRDefault="00E9229A" w:rsidP="00E9229A">
      <w:pPr>
        <w:pStyle w:val="Single"/>
        <w:pBdr>
          <w:bottom w:val="single" w:sz="6" w:space="5" w:color="auto"/>
        </w:pBdr>
        <w:jc w:val="center"/>
        <w:rPr>
          <w:sz w:val="36"/>
        </w:rPr>
      </w:pPr>
      <w:r>
        <w:rPr>
          <w:sz w:val="36"/>
        </w:rPr>
        <w:t>Problem Set #4</w:t>
      </w:r>
    </w:p>
    <w:p w14:paraId="0EDD8091" w14:textId="67A2CA87" w:rsidR="00E9229A" w:rsidRDefault="00E9229A" w:rsidP="00E9229A">
      <w:pPr>
        <w:pStyle w:val="Single"/>
        <w:pBdr>
          <w:bottom w:val="single" w:sz="6" w:space="5" w:color="auto"/>
        </w:pBdr>
        <w:spacing w:before="40"/>
        <w:jc w:val="center"/>
        <w:rPr>
          <w:sz w:val="36"/>
        </w:rPr>
      </w:pPr>
      <w:r>
        <w:rPr>
          <w:sz w:val="36"/>
        </w:rPr>
        <w:t xml:space="preserve">Due: </w:t>
      </w:r>
      <w:r w:rsidR="007D60A2">
        <w:rPr>
          <w:sz w:val="36"/>
        </w:rPr>
        <w:t>3</w:t>
      </w:r>
      <w:r w:rsidRPr="00637CDE">
        <w:rPr>
          <w:sz w:val="36"/>
        </w:rPr>
        <w:t>:</w:t>
      </w:r>
      <w:r w:rsidR="007D60A2">
        <w:rPr>
          <w:sz w:val="36"/>
        </w:rPr>
        <w:t>00p</w:t>
      </w:r>
      <w:r w:rsidRPr="00637CDE">
        <w:rPr>
          <w:sz w:val="36"/>
        </w:rPr>
        <w:t xml:space="preserve">m on </w:t>
      </w:r>
      <w:r w:rsidR="007D60A2">
        <w:rPr>
          <w:sz w:val="36"/>
        </w:rPr>
        <w:t>Wednesday</w:t>
      </w:r>
      <w:r w:rsidRPr="00637CDE">
        <w:rPr>
          <w:sz w:val="36"/>
        </w:rPr>
        <w:t xml:space="preserve">, </w:t>
      </w:r>
      <w:r w:rsidR="007D60A2">
        <w:rPr>
          <w:sz w:val="36"/>
        </w:rPr>
        <w:t>Nov</w:t>
      </w:r>
      <w:r w:rsidR="00CA16F2">
        <w:rPr>
          <w:sz w:val="36"/>
        </w:rPr>
        <w:t xml:space="preserve"> </w:t>
      </w:r>
      <w:r w:rsidR="00DD627E">
        <w:rPr>
          <w:sz w:val="36"/>
        </w:rPr>
        <w:t>7</w:t>
      </w:r>
      <w:r w:rsidR="003375DC">
        <w:rPr>
          <w:sz w:val="36"/>
        </w:rPr>
        <w:t>th</w:t>
      </w:r>
    </w:p>
    <w:p w14:paraId="6299E861" w14:textId="77777777" w:rsidR="008D603B" w:rsidRPr="00310F60" w:rsidRDefault="008D603B">
      <w:pPr>
        <w:pStyle w:val="Text"/>
        <w:rPr>
          <w:sz w:val="4"/>
          <w:szCs w:val="4"/>
        </w:rPr>
      </w:pPr>
    </w:p>
    <w:p w14:paraId="4574C9CC" w14:textId="77777777" w:rsidR="002262A0" w:rsidRPr="00F83DD4" w:rsidRDefault="00586E8C" w:rsidP="00F83DD4">
      <w:pPr>
        <w:pStyle w:val="Text"/>
        <w:rPr>
          <w:rFonts w:ascii="Times New Roman" w:hAnsi="Times New Roman"/>
        </w:rPr>
      </w:pPr>
      <w:r>
        <w:rPr>
          <w:rFonts w:ascii="Times New Roman" w:hAnsi="Times New Roman"/>
        </w:rPr>
        <w:t xml:space="preserve">For each problem, </w:t>
      </w:r>
      <w:r w:rsidRPr="00814A0E">
        <w:rPr>
          <w:rFonts w:ascii="Times New Roman" w:hAnsi="Times New Roman"/>
          <w:b/>
          <w:u w:val="single"/>
        </w:rPr>
        <w:t>explain/justify</w:t>
      </w:r>
      <w:r w:rsidR="006E6411" w:rsidRPr="00814A0E">
        <w:rPr>
          <w:rFonts w:ascii="Times New Roman" w:hAnsi="Times New Roman"/>
          <w:b/>
          <w:u w:val="single"/>
        </w:rPr>
        <w:t xml:space="preserve"> how you obtained your answer</w:t>
      </w:r>
      <w:r w:rsidR="00814A0E">
        <w:rPr>
          <w:rFonts w:ascii="Times New Roman" w:hAnsi="Times New Roman"/>
        </w:rPr>
        <w:t xml:space="preserve"> </w:t>
      </w:r>
      <w:r w:rsidR="006E6411">
        <w:rPr>
          <w:rFonts w:ascii="Times New Roman" w:hAnsi="Times New Roman"/>
        </w:rPr>
        <w:t>i</w:t>
      </w:r>
      <w:r w:rsidR="005A04D5">
        <w:rPr>
          <w:rFonts w:ascii="Times New Roman" w:hAnsi="Times New Roman"/>
        </w:rPr>
        <w:t xml:space="preserve">n order to obtain full credit.  In fact, most of the credit for each problem will be given for the derivation/model used as opposed to the final answer.  </w:t>
      </w:r>
      <w:r w:rsidR="003B3029">
        <w:rPr>
          <w:rFonts w:ascii="Times New Roman" w:hAnsi="Times New Roman"/>
        </w:rPr>
        <w:t>Make sure to describe the distribution</w:t>
      </w:r>
      <w:r w:rsidR="00C92058">
        <w:rPr>
          <w:rFonts w:ascii="Times New Roman" w:hAnsi="Times New Roman"/>
        </w:rPr>
        <w:t xml:space="preserve"> and parameter values you used, </w:t>
      </w:r>
      <w:r w:rsidR="003B3029">
        <w:rPr>
          <w:rFonts w:ascii="Times New Roman" w:hAnsi="Times New Roman"/>
        </w:rPr>
        <w:t xml:space="preserve">where appropriate.  </w:t>
      </w:r>
      <w:r w:rsidR="00A03EE6" w:rsidRPr="002509FC">
        <w:rPr>
          <w:rFonts w:ascii="Times New Roman" w:hAnsi="Times New Roman"/>
        </w:rPr>
        <w:t>Provide a numeric answer for all questions when possible</w:t>
      </w:r>
      <w:r w:rsidR="00A03EE6">
        <w:rPr>
          <w:rFonts w:ascii="Times New Roman" w:hAnsi="Times New Roman"/>
        </w:rPr>
        <w:t>.</w:t>
      </w:r>
    </w:p>
    <w:p w14:paraId="2C6E7AEA" w14:textId="77777777" w:rsidR="0001412B" w:rsidRDefault="0001412B" w:rsidP="0001412B">
      <w:pPr>
        <w:pStyle w:val="Text"/>
        <w:ind w:left="360"/>
        <w:rPr>
          <w:rFonts w:ascii="Times New Roman" w:hAnsi="Times New Roman"/>
          <w:sz w:val="22"/>
          <w:szCs w:val="16"/>
        </w:rPr>
      </w:pPr>
    </w:p>
    <w:p w14:paraId="256E3AC0" w14:textId="77777777" w:rsidR="00FC3FA3" w:rsidRPr="001E3DE8" w:rsidRDefault="00FC3FA3" w:rsidP="00FC3FA3">
      <w:pPr>
        <w:pStyle w:val="Separator"/>
        <w:rPr>
          <w:b/>
          <w:color w:val="000000"/>
        </w:rPr>
      </w:pPr>
      <w:r w:rsidRPr="001E3DE8">
        <w:rPr>
          <w:b/>
          <w:color w:val="000000"/>
        </w:rPr>
        <w:t>Warmup</w:t>
      </w:r>
    </w:p>
    <w:p w14:paraId="10D0A621" w14:textId="77777777" w:rsidR="00FC3FA3" w:rsidRPr="00FC3FA3" w:rsidRDefault="00FC3FA3" w:rsidP="00FC3FA3">
      <w:pPr>
        <w:pStyle w:val="Text"/>
        <w:rPr>
          <w:sz w:val="10"/>
          <w:szCs w:val="10"/>
        </w:rPr>
      </w:pPr>
    </w:p>
    <w:p w14:paraId="2F81F351" w14:textId="77777777" w:rsidR="00D725F0" w:rsidRPr="007C6C79" w:rsidRDefault="00D725F0" w:rsidP="00D725F0">
      <w:pPr>
        <w:pStyle w:val="Text"/>
        <w:numPr>
          <w:ilvl w:val="0"/>
          <w:numId w:val="4"/>
        </w:numPr>
        <w:rPr>
          <w:rFonts w:ascii="Times New Roman" w:hAnsi="Times New Roman"/>
        </w:rPr>
      </w:pPr>
      <w:r>
        <w:rPr>
          <w:rFonts w:ascii="Times New Roman" w:hAnsi="Times New Roman"/>
        </w:rPr>
        <w:t>On</w:t>
      </w:r>
      <w:r w:rsidRPr="007C6C79">
        <w:rPr>
          <w:rFonts w:ascii="Times New Roman" w:hAnsi="Times New Roman"/>
        </w:rPr>
        <w:t xml:space="preserve"> </w:t>
      </w:r>
      <w:r>
        <w:rPr>
          <w:rFonts w:ascii="Times New Roman" w:hAnsi="Times New Roman"/>
        </w:rPr>
        <w:t xml:space="preserve">average 5.5 </w:t>
      </w:r>
      <w:proofErr w:type="gramStart"/>
      <w:r>
        <w:rPr>
          <w:rFonts w:ascii="Times New Roman" w:hAnsi="Times New Roman"/>
        </w:rPr>
        <w:t>users</w:t>
      </w:r>
      <w:proofErr w:type="gramEnd"/>
      <w:r>
        <w:rPr>
          <w:rFonts w:ascii="Times New Roman" w:hAnsi="Times New Roman"/>
        </w:rPr>
        <w:t xml:space="preserve"> sign-up for an on-line social networking site each minute.  What is the probability </w:t>
      </w:r>
      <w:proofErr w:type="gramStart"/>
      <w:r>
        <w:rPr>
          <w:rFonts w:ascii="Times New Roman" w:hAnsi="Times New Roman"/>
        </w:rPr>
        <w:t>that</w:t>
      </w:r>
      <w:r w:rsidRPr="007C6C79">
        <w:rPr>
          <w:rFonts w:ascii="Times New Roman" w:hAnsi="Times New Roman"/>
        </w:rPr>
        <w:t>:</w:t>
      </w:r>
      <w:proofErr w:type="gramEnd"/>
    </w:p>
    <w:p w14:paraId="27602E2A" w14:textId="77777777" w:rsidR="00D725F0" w:rsidRPr="00604C15" w:rsidRDefault="00D725F0" w:rsidP="00D725F0">
      <w:pPr>
        <w:pStyle w:val="Separator"/>
        <w:ind w:left="360"/>
        <w:rPr>
          <w:sz w:val="12"/>
          <w:szCs w:val="12"/>
        </w:rPr>
      </w:pPr>
    </w:p>
    <w:p w14:paraId="2FD7BC87" w14:textId="77777777" w:rsidR="00D725F0" w:rsidRDefault="00D725F0" w:rsidP="00D725F0">
      <w:pPr>
        <w:pStyle w:val="Text"/>
        <w:numPr>
          <w:ilvl w:val="0"/>
          <w:numId w:val="26"/>
        </w:numPr>
        <w:tabs>
          <w:tab w:val="clear" w:pos="360"/>
        </w:tabs>
        <w:ind w:left="720"/>
        <w:rPr>
          <w:rFonts w:ascii="Times New Roman" w:hAnsi="Times New Roman"/>
        </w:rPr>
      </w:pPr>
      <w:r>
        <w:rPr>
          <w:rFonts w:ascii="Times New Roman" w:hAnsi="Times New Roman"/>
        </w:rPr>
        <w:t>More than 7 users will sign-up for the social networking site in the next minute?</w:t>
      </w:r>
    </w:p>
    <w:p w14:paraId="02685486" w14:textId="77777777" w:rsidR="00D725F0" w:rsidRPr="00604C15" w:rsidRDefault="00D725F0" w:rsidP="00D725F0">
      <w:pPr>
        <w:pStyle w:val="Separator"/>
        <w:ind w:left="720"/>
        <w:rPr>
          <w:sz w:val="12"/>
          <w:szCs w:val="12"/>
        </w:rPr>
      </w:pPr>
    </w:p>
    <w:p w14:paraId="777F451C" w14:textId="77777777" w:rsidR="00D725F0" w:rsidRDefault="00D725F0" w:rsidP="00D725F0">
      <w:pPr>
        <w:pStyle w:val="Text"/>
        <w:numPr>
          <w:ilvl w:val="0"/>
          <w:numId w:val="26"/>
        </w:numPr>
        <w:tabs>
          <w:tab w:val="clear" w:pos="360"/>
        </w:tabs>
        <w:ind w:left="720"/>
        <w:rPr>
          <w:rFonts w:ascii="Times New Roman" w:hAnsi="Times New Roman"/>
        </w:rPr>
      </w:pPr>
      <w:r>
        <w:rPr>
          <w:rFonts w:ascii="Times New Roman" w:hAnsi="Times New Roman"/>
        </w:rPr>
        <w:t>More than 13 users will sign-up for the social networking site in the next 2 minutes?</w:t>
      </w:r>
    </w:p>
    <w:p w14:paraId="688B385C" w14:textId="77777777" w:rsidR="00D725F0" w:rsidRPr="00604C15" w:rsidRDefault="00D725F0" w:rsidP="00D725F0">
      <w:pPr>
        <w:pStyle w:val="Separator"/>
        <w:ind w:left="720"/>
        <w:rPr>
          <w:sz w:val="12"/>
          <w:szCs w:val="12"/>
        </w:rPr>
      </w:pPr>
    </w:p>
    <w:p w14:paraId="3FFE15A3" w14:textId="77777777" w:rsidR="00D725F0" w:rsidRPr="00D31621" w:rsidRDefault="00D725F0" w:rsidP="00D725F0">
      <w:pPr>
        <w:pStyle w:val="Text"/>
        <w:numPr>
          <w:ilvl w:val="0"/>
          <w:numId w:val="26"/>
        </w:numPr>
        <w:tabs>
          <w:tab w:val="clear" w:pos="360"/>
        </w:tabs>
        <w:ind w:left="720"/>
        <w:rPr>
          <w:rFonts w:ascii="Times New Roman" w:hAnsi="Times New Roman"/>
        </w:rPr>
      </w:pPr>
      <w:r>
        <w:rPr>
          <w:rFonts w:ascii="Times New Roman" w:hAnsi="Times New Roman"/>
        </w:rPr>
        <w:t>More than 15 users will sign-up for the social networking site in the next 3 minutes?</w:t>
      </w:r>
    </w:p>
    <w:p w14:paraId="1190DD7E" w14:textId="77777777" w:rsidR="00465A6F" w:rsidRPr="00465A6F" w:rsidRDefault="00465A6F" w:rsidP="00465A6F">
      <w:pPr>
        <w:pStyle w:val="Separator"/>
      </w:pPr>
    </w:p>
    <w:p w14:paraId="7D8DE4FD" w14:textId="77777777" w:rsidR="00D725F0" w:rsidRDefault="00D725F0" w:rsidP="00D725F0">
      <w:pPr>
        <w:pStyle w:val="Text"/>
        <w:numPr>
          <w:ilvl w:val="0"/>
          <w:numId w:val="4"/>
        </w:numPr>
        <w:rPr>
          <w:rFonts w:ascii="Times New Roman" w:hAnsi="Times New Roman"/>
        </w:rPr>
      </w:pPr>
      <w:r>
        <w:rPr>
          <w:rFonts w:ascii="Times New Roman" w:hAnsi="Times New Roman"/>
        </w:rPr>
        <w:t xml:space="preserve">The joint probability density function of continuous random variables X and Y is given by: </w:t>
      </w:r>
      <w:r w:rsidR="00244958" w:rsidRPr="00244958">
        <w:rPr>
          <w:rFonts w:ascii="Times New Roman" w:hAnsi="Times New Roman"/>
          <w:noProof/>
          <w:position w:val="-24"/>
          <w:szCs w:val="24"/>
        </w:rPr>
        <w:object w:dxaOrig="3860" w:dyaOrig="620" w14:anchorId="6D9C7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1pt;height:31pt;mso-width-percent:0;mso-height-percent:0;mso-width-percent:0;mso-height-percent:0" o:ole="">
            <v:imagedata r:id="rId7" o:title=""/>
          </v:shape>
          <o:OLEObject Type="Embed" ProgID="Equation.3" ShapeID="_x0000_i1026" DrawAspect="Content" ObjectID="_1601884788" r:id="rId8"/>
        </w:object>
      </w:r>
    </w:p>
    <w:p w14:paraId="4796C348" w14:textId="77777777" w:rsidR="00D725F0" w:rsidRPr="002C58B4" w:rsidRDefault="00D725F0" w:rsidP="00D725F0">
      <w:pPr>
        <w:pStyle w:val="Text"/>
        <w:numPr>
          <w:ilvl w:val="0"/>
          <w:numId w:val="21"/>
        </w:numPr>
        <w:ind w:left="720"/>
        <w:rPr>
          <w:rFonts w:ascii="Times New Roman" w:hAnsi="Times New Roman"/>
        </w:rPr>
      </w:pPr>
      <w:r>
        <w:rPr>
          <w:rFonts w:ascii="Times New Roman" w:hAnsi="Times New Roman"/>
        </w:rPr>
        <w:t xml:space="preserve">What is the value of </w:t>
      </w:r>
      <w:r w:rsidRPr="00B5250E">
        <w:rPr>
          <w:rFonts w:ascii="Times New Roman" w:hAnsi="Times New Roman"/>
          <w:i/>
        </w:rPr>
        <w:t>c</w:t>
      </w:r>
      <w:r>
        <w:rPr>
          <w:rFonts w:ascii="Times New Roman" w:hAnsi="Times New Roman"/>
        </w:rPr>
        <w:t xml:space="preserve"> in order for </w:t>
      </w:r>
      <w:r w:rsidR="00244958" w:rsidRPr="005329A8">
        <w:rPr>
          <w:noProof/>
          <w:position w:val="-14"/>
        </w:rPr>
        <w:object w:dxaOrig="999" w:dyaOrig="380" w14:anchorId="27B77B05">
          <v:shape id="_x0000_i1025" type="#_x0000_t75" alt="" style="width:50pt;height:19pt;mso-width-percent:0;mso-height-percent:0;mso-width-percent:0;mso-height-percent:0" o:ole="">
            <v:imagedata r:id="rId9" o:title=""/>
          </v:shape>
          <o:OLEObject Type="Embed" ProgID="Equation.3" ShapeID="_x0000_i1025" DrawAspect="Content" ObjectID="_1601884789" r:id="rId10"/>
        </w:object>
      </w:r>
      <w:r>
        <w:t xml:space="preserve"> </w:t>
      </w:r>
      <w:r>
        <w:rPr>
          <w:rFonts w:ascii="Times New Roman" w:hAnsi="Times New Roman"/>
        </w:rPr>
        <w:t>to be a valid probability density function?</w:t>
      </w:r>
    </w:p>
    <w:p w14:paraId="7DCE8748" w14:textId="77777777" w:rsidR="00D725F0" w:rsidRPr="00A0195F" w:rsidRDefault="00D725F0" w:rsidP="00D725F0">
      <w:pPr>
        <w:pStyle w:val="Separator"/>
        <w:rPr>
          <w:sz w:val="12"/>
          <w:szCs w:val="8"/>
        </w:rPr>
      </w:pPr>
    </w:p>
    <w:p w14:paraId="7728C519" w14:textId="77777777" w:rsidR="00D725F0" w:rsidRPr="002C58B4" w:rsidRDefault="00D725F0" w:rsidP="00D725F0">
      <w:pPr>
        <w:pStyle w:val="Text"/>
        <w:numPr>
          <w:ilvl w:val="0"/>
          <w:numId w:val="21"/>
        </w:numPr>
        <w:ind w:left="720"/>
        <w:rPr>
          <w:rFonts w:ascii="Times New Roman" w:hAnsi="Times New Roman"/>
        </w:rPr>
      </w:pPr>
      <w:r>
        <w:rPr>
          <w:rFonts w:ascii="Times New Roman" w:hAnsi="Times New Roman"/>
        </w:rPr>
        <w:t>Are X and Y independent?  Explain why or why not.</w:t>
      </w:r>
    </w:p>
    <w:p w14:paraId="721E384E" w14:textId="77777777" w:rsidR="00D725F0" w:rsidRPr="00A0195F" w:rsidRDefault="00D725F0" w:rsidP="00D725F0">
      <w:pPr>
        <w:pStyle w:val="Separator"/>
        <w:rPr>
          <w:sz w:val="12"/>
          <w:szCs w:val="8"/>
        </w:rPr>
      </w:pPr>
    </w:p>
    <w:p w14:paraId="0C62FBA7" w14:textId="77777777" w:rsidR="00D725F0" w:rsidRDefault="00D725F0" w:rsidP="00D725F0">
      <w:pPr>
        <w:pStyle w:val="Text"/>
        <w:numPr>
          <w:ilvl w:val="0"/>
          <w:numId w:val="21"/>
        </w:numPr>
        <w:ind w:left="720"/>
        <w:rPr>
          <w:rFonts w:ascii="Times New Roman" w:hAnsi="Times New Roman"/>
        </w:rPr>
      </w:pPr>
      <w:r>
        <w:rPr>
          <w:rFonts w:ascii="Times New Roman" w:hAnsi="Times New Roman"/>
        </w:rPr>
        <w:t>What is the marginal density function of X?</w:t>
      </w:r>
    </w:p>
    <w:p w14:paraId="4C5CFE20" w14:textId="77777777" w:rsidR="00D725F0" w:rsidRPr="00A0195F" w:rsidRDefault="00D725F0" w:rsidP="00D725F0">
      <w:pPr>
        <w:pStyle w:val="Separator"/>
        <w:rPr>
          <w:sz w:val="12"/>
          <w:szCs w:val="8"/>
        </w:rPr>
      </w:pPr>
    </w:p>
    <w:p w14:paraId="268DDDE7" w14:textId="77777777" w:rsidR="00D725F0" w:rsidRDefault="00D725F0" w:rsidP="00D725F0">
      <w:pPr>
        <w:pStyle w:val="Text"/>
        <w:numPr>
          <w:ilvl w:val="0"/>
          <w:numId w:val="21"/>
        </w:numPr>
        <w:ind w:left="720"/>
        <w:rPr>
          <w:rFonts w:ascii="Times New Roman" w:hAnsi="Times New Roman"/>
        </w:rPr>
      </w:pPr>
      <w:r>
        <w:rPr>
          <w:rFonts w:ascii="Times New Roman" w:hAnsi="Times New Roman"/>
        </w:rPr>
        <w:t>What is the marginal density function of Y?</w:t>
      </w:r>
    </w:p>
    <w:p w14:paraId="2B86BD50" w14:textId="77777777" w:rsidR="00D725F0" w:rsidRPr="00A0195F" w:rsidRDefault="00D725F0" w:rsidP="00D725F0">
      <w:pPr>
        <w:pStyle w:val="Separator"/>
        <w:rPr>
          <w:sz w:val="12"/>
          <w:szCs w:val="8"/>
        </w:rPr>
      </w:pPr>
    </w:p>
    <w:p w14:paraId="6B196A18" w14:textId="77777777" w:rsidR="00D725F0" w:rsidRDefault="00D725F0" w:rsidP="00D725F0">
      <w:pPr>
        <w:pStyle w:val="Text"/>
        <w:numPr>
          <w:ilvl w:val="0"/>
          <w:numId w:val="21"/>
        </w:numPr>
        <w:ind w:left="720"/>
        <w:rPr>
          <w:rFonts w:ascii="Times New Roman" w:hAnsi="Times New Roman"/>
        </w:rPr>
      </w:pPr>
      <w:r>
        <w:rPr>
          <w:rFonts w:ascii="Times New Roman" w:hAnsi="Times New Roman"/>
        </w:rPr>
        <w:t>What is E[X]?</w:t>
      </w:r>
    </w:p>
    <w:p w14:paraId="49081839" w14:textId="77777777" w:rsidR="00D725F0" w:rsidRPr="00A0195F" w:rsidRDefault="00D725F0" w:rsidP="00D725F0">
      <w:pPr>
        <w:pStyle w:val="Separator"/>
        <w:rPr>
          <w:sz w:val="12"/>
          <w:szCs w:val="8"/>
        </w:rPr>
      </w:pPr>
    </w:p>
    <w:p w14:paraId="6994A6A3" w14:textId="27199CD7" w:rsidR="00631AAA" w:rsidRPr="00DD627E" w:rsidRDefault="00D725F0" w:rsidP="00DD627E">
      <w:pPr>
        <w:pStyle w:val="Text"/>
        <w:numPr>
          <w:ilvl w:val="0"/>
          <w:numId w:val="21"/>
        </w:numPr>
        <w:ind w:left="720"/>
        <w:rPr>
          <w:rFonts w:ascii="Times New Roman" w:hAnsi="Times New Roman"/>
        </w:rPr>
      </w:pPr>
      <w:r>
        <w:rPr>
          <w:rFonts w:ascii="Times New Roman" w:hAnsi="Times New Roman"/>
        </w:rPr>
        <w:t>What is E[Y]?</w:t>
      </w:r>
      <w:r w:rsidR="000F173A">
        <w:rPr>
          <w:rFonts w:ascii="Times New Roman" w:hAnsi="Times New Roman"/>
        </w:rPr>
        <w:t xml:space="preserve"> </w:t>
      </w:r>
      <w:r>
        <w:t>Hint: At some point, integration by parts may be your friend on this problem.</w:t>
      </w:r>
      <w:r w:rsidR="00465A6F">
        <w:t xml:space="preserve"> </w:t>
      </w:r>
      <w:r w:rsidR="00465A6F" w:rsidRPr="001E3DE8">
        <w:rPr>
          <w:color w:val="000000"/>
        </w:rPr>
        <w:t>You may use Wolfram Alpha</w:t>
      </w:r>
      <w:r w:rsidR="000F173A" w:rsidRPr="001E3DE8">
        <w:rPr>
          <w:color w:val="000000"/>
        </w:rPr>
        <w:t xml:space="preserve"> or a similar integration tool.</w:t>
      </w:r>
    </w:p>
    <w:p w14:paraId="7634925F" w14:textId="7D4144C4" w:rsidR="00FC3FA3" w:rsidRPr="00FC3FA3" w:rsidRDefault="00FC3FA3" w:rsidP="00FC3FA3">
      <w:pPr>
        <w:rPr>
          <w:sz w:val="10"/>
          <w:szCs w:val="10"/>
        </w:rPr>
      </w:pPr>
    </w:p>
    <w:p w14:paraId="6211E8C9" w14:textId="77777777" w:rsidR="009C00A3" w:rsidRPr="009C00A3" w:rsidRDefault="009C00A3" w:rsidP="009C00A3">
      <w:pPr>
        <w:pStyle w:val="Text"/>
      </w:pPr>
    </w:p>
    <w:p w14:paraId="641C4E0B" w14:textId="77777777" w:rsidR="00631AAA" w:rsidRDefault="00631AAA" w:rsidP="00631AAA">
      <w:pPr>
        <w:numPr>
          <w:ilvl w:val="0"/>
          <w:numId w:val="4"/>
        </w:numPr>
      </w:pPr>
      <w:r w:rsidRPr="00631AAA">
        <w:t xml:space="preserve">The median of a continuous random variable having cumulative distribution function F is the value </w:t>
      </w:r>
      <w:r w:rsidRPr="00631AAA">
        <w:rPr>
          <w:i/>
        </w:rPr>
        <w:t>m</w:t>
      </w:r>
      <w:r w:rsidRPr="00631AAA">
        <w:t xml:space="preserve"> such that F(</w:t>
      </w:r>
      <w:r w:rsidRPr="00631AAA">
        <w:rPr>
          <w:i/>
        </w:rPr>
        <w:t>m</w:t>
      </w:r>
      <w:r w:rsidRPr="00631AAA">
        <w:t>) = 0.5. That is, a random variable is just as likely to be larger than its median as it is to be smaller. Find the median of X (in terms of the respective distribution parameters) in each case below.</w:t>
      </w:r>
    </w:p>
    <w:p w14:paraId="2CEAF2D5" w14:textId="77777777" w:rsidR="00631AAA" w:rsidRPr="00631AAA" w:rsidRDefault="00631AAA" w:rsidP="004B7EC9">
      <w:pPr>
        <w:numPr>
          <w:ilvl w:val="1"/>
          <w:numId w:val="4"/>
        </w:numPr>
        <w:tabs>
          <w:tab w:val="clear" w:pos="1080"/>
        </w:tabs>
        <w:ind w:hanging="720"/>
      </w:pPr>
      <w:r w:rsidRPr="00631AAA">
        <w:t>X</w:t>
      </w:r>
      <w:r w:rsidR="004B7EC9">
        <w:t xml:space="preserve"> ~</w:t>
      </w:r>
      <w:r w:rsidRPr="00631AAA">
        <w:t xml:space="preserve"> </w:t>
      </w:r>
      <w:proofErr w:type="gramStart"/>
      <w:r w:rsidRPr="00631AAA">
        <w:t>Uni(</w:t>
      </w:r>
      <w:proofErr w:type="gramEnd"/>
      <w:r w:rsidRPr="00631AAA">
        <w:t>a, b)</w:t>
      </w:r>
    </w:p>
    <w:p w14:paraId="4C72B25D" w14:textId="77777777" w:rsidR="00631AAA" w:rsidRPr="00631AAA" w:rsidRDefault="00631AAA" w:rsidP="004B7EC9">
      <w:pPr>
        <w:numPr>
          <w:ilvl w:val="1"/>
          <w:numId w:val="4"/>
        </w:numPr>
        <w:tabs>
          <w:tab w:val="clear" w:pos="1080"/>
        </w:tabs>
        <w:ind w:hanging="720"/>
      </w:pPr>
      <w:r w:rsidRPr="00631AAA">
        <w:t>X</w:t>
      </w:r>
      <w:r w:rsidR="004B7EC9">
        <w:t xml:space="preserve"> ~</w:t>
      </w:r>
      <w:r w:rsidRPr="00631AAA">
        <w:t xml:space="preserve"> </w:t>
      </w:r>
      <w:proofErr w:type="gramStart"/>
      <w:r w:rsidRPr="00631AAA">
        <w:t>N(</w:t>
      </w:r>
      <w:proofErr w:type="gramEnd"/>
      <w:r w:rsidRPr="00631AAA">
        <w:t>µ, σ</w:t>
      </w:r>
      <w:r w:rsidRPr="00466C0E">
        <w:rPr>
          <w:vertAlign w:val="superscript"/>
        </w:rPr>
        <w:t>2</w:t>
      </w:r>
      <w:r w:rsidRPr="00631AAA">
        <w:t xml:space="preserve"> )</w:t>
      </w:r>
    </w:p>
    <w:p w14:paraId="67318395" w14:textId="77777777" w:rsidR="00631AAA" w:rsidRDefault="00631AAA" w:rsidP="004B7EC9">
      <w:pPr>
        <w:numPr>
          <w:ilvl w:val="1"/>
          <w:numId w:val="4"/>
        </w:numPr>
        <w:tabs>
          <w:tab w:val="clear" w:pos="1080"/>
        </w:tabs>
        <w:ind w:hanging="720"/>
      </w:pPr>
      <w:r w:rsidRPr="00631AAA">
        <w:t>X</w:t>
      </w:r>
      <w:r w:rsidR="004B7EC9">
        <w:t xml:space="preserve"> ~</w:t>
      </w:r>
      <w:r w:rsidRPr="00631AAA">
        <w:t xml:space="preserve"> </w:t>
      </w:r>
      <w:proofErr w:type="spellStart"/>
      <w:r w:rsidRPr="00631AAA">
        <w:t>Exp</w:t>
      </w:r>
      <w:proofErr w:type="spellEnd"/>
      <w:r w:rsidRPr="00631AAA">
        <w:t>(λ)</w:t>
      </w:r>
    </w:p>
    <w:p w14:paraId="7191D73F" w14:textId="77777777" w:rsidR="00562EE8" w:rsidRDefault="00562EE8" w:rsidP="00562EE8">
      <w:pPr>
        <w:ind w:left="1080"/>
      </w:pPr>
    </w:p>
    <w:p w14:paraId="02FB9037" w14:textId="2951F998" w:rsidR="00562EE8" w:rsidRDefault="00562EE8" w:rsidP="00562EE8">
      <w:pPr>
        <w:numPr>
          <w:ilvl w:val="0"/>
          <w:numId w:val="4"/>
        </w:numPr>
      </w:pPr>
      <w:r w:rsidRPr="00562EE8">
        <w:t xml:space="preserve">You are tracking the distance to a satellite. An instrument reports that the satellite is 100 </w:t>
      </w:r>
      <w:proofErr w:type="spellStart"/>
      <w:r w:rsidRPr="00562EE8">
        <w:t>a.u</w:t>
      </w:r>
      <w:proofErr w:type="spellEnd"/>
      <w:r w:rsidRPr="00562EE8">
        <w:t>. from Earth. Before you had observed the instrument reading, your belief distribution for the distance D of the satellite was a Gaussian D</w:t>
      </w:r>
      <w:r w:rsidR="00037933">
        <w:t xml:space="preserve"> ~ </w:t>
      </w:r>
      <w:proofErr w:type="gramStart"/>
      <w:r w:rsidR="00037933">
        <w:t>N(</w:t>
      </w:r>
      <w:proofErr w:type="gramEnd"/>
      <w:r w:rsidR="00037933">
        <w:t>µ = 98, σ</w:t>
      </w:r>
      <w:r w:rsidR="00037933">
        <w:rPr>
          <w:vertAlign w:val="superscript"/>
        </w:rPr>
        <w:t>2</w:t>
      </w:r>
      <w:r w:rsidRPr="00562EE8">
        <w:t xml:space="preserve"> = 16). The instrument gives a reading that Gaussian </w:t>
      </w:r>
      <w:r w:rsidR="00E86354">
        <w:t>with mean that is the true distance</w:t>
      </w:r>
      <w:r w:rsidRPr="00562EE8">
        <w:t xml:space="preserve"> and variance 4. </w:t>
      </w:r>
    </w:p>
    <w:p w14:paraId="07D83911" w14:textId="77777777" w:rsidR="00562EE8" w:rsidRDefault="00562EE8" w:rsidP="004B7EC9">
      <w:pPr>
        <w:numPr>
          <w:ilvl w:val="1"/>
          <w:numId w:val="4"/>
        </w:numPr>
        <w:tabs>
          <w:tab w:val="clear" w:pos="1080"/>
        </w:tabs>
        <w:ind w:left="720"/>
      </w:pPr>
      <w:r w:rsidRPr="00562EE8">
        <w:lastRenderedPageBreak/>
        <w:t xml:space="preserve">What is the PDF of your prior belief of the true distance of the satellite? </w:t>
      </w:r>
    </w:p>
    <w:p w14:paraId="0D1205AB" w14:textId="77777777" w:rsidR="00562EE8" w:rsidRDefault="00562EE8" w:rsidP="004B7EC9">
      <w:pPr>
        <w:numPr>
          <w:ilvl w:val="1"/>
          <w:numId w:val="4"/>
        </w:numPr>
        <w:tabs>
          <w:tab w:val="clear" w:pos="1080"/>
        </w:tabs>
        <w:ind w:left="720"/>
      </w:pPr>
      <w:r w:rsidRPr="00562EE8">
        <w:t xml:space="preserve">What is the probability density of seeing an observation of 100 </w:t>
      </w:r>
      <w:proofErr w:type="spellStart"/>
      <w:r w:rsidRPr="00562EE8">
        <w:t>a.u</w:t>
      </w:r>
      <w:proofErr w:type="spellEnd"/>
      <w:r w:rsidRPr="00562EE8">
        <w:t xml:space="preserve">. from your instrument, given that the true distance of </w:t>
      </w:r>
      <w:r>
        <w:t xml:space="preserve">the satellite is equal to t? </w:t>
      </w:r>
    </w:p>
    <w:p w14:paraId="077015FB" w14:textId="77777777" w:rsidR="00562EE8" w:rsidRPr="00562EE8" w:rsidRDefault="00562EE8" w:rsidP="004B7EC9">
      <w:pPr>
        <w:numPr>
          <w:ilvl w:val="1"/>
          <w:numId w:val="4"/>
        </w:numPr>
        <w:tabs>
          <w:tab w:val="clear" w:pos="1080"/>
        </w:tabs>
        <w:ind w:left="720"/>
      </w:pPr>
      <w:r w:rsidRPr="00562EE8">
        <w:t>What is the PDF of your posterior belief (after observing the instrument reading) of the true distance of the satellite? You may leave a constant in your PDF and you do not need to simplify the PDF.</w:t>
      </w:r>
    </w:p>
    <w:p w14:paraId="7207F07C" w14:textId="77777777" w:rsidR="00073B7D" w:rsidRPr="00073B7D" w:rsidRDefault="00073B7D" w:rsidP="00073B7D">
      <w:pPr>
        <w:pStyle w:val="Separator"/>
      </w:pPr>
    </w:p>
    <w:p w14:paraId="35A1C817" w14:textId="15B46160" w:rsidR="00D725F0" w:rsidRPr="00A4415E" w:rsidRDefault="00D725F0" w:rsidP="00D725F0">
      <w:pPr>
        <w:pStyle w:val="Text"/>
        <w:numPr>
          <w:ilvl w:val="0"/>
          <w:numId w:val="4"/>
        </w:numPr>
        <w:rPr>
          <w:rFonts w:ascii="Times New Roman" w:hAnsi="Times New Roman"/>
        </w:rPr>
      </w:pPr>
      <w:r>
        <w:rPr>
          <w:rFonts w:ascii="Times New Roman" w:hAnsi="Times New Roman"/>
        </w:rPr>
        <w:t xml:space="preserve">Choose a number </w:t>
      </w:r>
      <w:r w:rsidRPr="0029374D">
        <w:rPr>
          <w:rFonts w:ascii="Times New Roman" w:hAnsi="Times New Roman"/>
          <w:i/>
        </w:rPr>
        <w:t>X</w:t>
      </w:r>
      <w:r>
        <w:rPr>
          <w:rFonts w:ascii="Times New Roman" w:hAnsi="Times New Roman"/>
        </w:rPr>
        <w:t xml:space="preserve"> </w:t>
      </w:r>
      <w:r w:rsidR="00E366CC">
        <w:rPr>
          <w:rFonts w:ascii="Times New Roman" w:hAnsi="Times New Roman"/>
        </w:rPr>
        <w:t xml:space="preserve">uniformly </w:t>
      </w:r>
      <w:r>
        <w:rPr>
          <w:rFonts w:ascii="Times New Roman" w:hAnsi="Times New Roman"/>
        </w:rPr>
        <w:t>at random from the set of numbers {1, 2, 3, 4, 5</w:t>
      </w:r>
      <w:r w:rsidR="006F7BEE">
        <w:rPr>
          <w:rFonts w:ascii="Times New Roman" w:hAnsi="Times New Roman"/>
        </w:rPr>
        <w:t>, 6</w:t>
      </w:r>
      <w:r>
        <w:rPr>
          <w:rFonts w:ascii="Times New Roman" w:hAnsi="Times New Roman"/>
        </w:rPr>
        <w:t xml:space="preserve">}.  Now choose a number at random from the subset no larger than </w:t>
      </w:r>
      <w:r w:rsidRPr="0029374D">
        <w:rPr>
          <w:rFonts w:ascii="Times New Roman" w:hAnsi="Times New Roman"/>
          <w:i/>
        </w:rPr>
        <w:t>X</w:t>
      </w:r>
      <w:r>
        <w:rPr>
          <w:rFonts w:ascii="Times New Roman" w:hAnsi="Times New Roman"/>
        </w:rPr>
        <w:t xml:space="preserve">, that is from {1, …, </w:t>
      </w:r>
      <w:r w:rsidRPr="0029374D">
        <w:rPr>
          <w:rFonts w:ascii="Times New Roman" w:hAnsi="Times New Roman"/>
          <w:i/>
        </w:rPr>
        <w:t>X</w:t>
      </w:r>
      <w:r>
        <w:rPr>
          <w:rFonts w:ascii="Times New Roman" w:hAnsi="Times New Roman"/>
        </w:rPr>
        <w:t xml:space="preserve">}.  Let </w:t>
      </w:r>
      <w:r w:rsidRPr="0029374D">
        <w:rPr>
          <w:rFonts w:ascii="Times New Roman" w:hAnsi="Times New Roman"/>
          <w:i/>
        </w:rPr>
        <w:t>Y</w:t>
      </w:r>
      <w:r>
        <w:rPr>
          <w:rFonts w:ascii="Times New Roman" w:hAnsi="Times New Roman"/>
        </w:rPr>
        <w:t xml:space="preserve"> denote the second number chosen.</w:t>
      </w:r>
    </w:p>
    <w:p w14:paraId="1A85D913" w14:textId="77777777" w:rsidR="00D725F0" w:rsidRPr="00604C15" w:rsidRDefault="00D725F0" w:rsidP="00D725F0">
      <w:pPr>
        <w:pStyle w:val="Separator"/>
        <w:rPr>
          <w:sz w:val="12"/>
          <w:szCs w:val="12"/>
        </w:rPr>
      </w:pPr>
    </w:p>
    <w:p w14:paraId="4A0675B6" w14:textId="75F343EC" w:rsidR="00D725F0" w:rsidRPr="00396CA1" w:rsidRDefault="00D725F0" w:rsidP="00396CA1">
      <w:pPr>
        <w:pStyle w:val="Text"/>
        <w:numPr>
          <w:ilvl w:val="0"/>
          <w:numId w:val="27"/>
        </w:numPr>
        <w:tabs>
          <w:tab w:val="clear" w:pos="360"/>
        </w:tabs>
        <w:ind w:left="720"/>
        <w:rPr>
          <w:rFonts w:ascii="Times New Roman" w:hAnsi="Times New Roman"/>
        </w:rPr>
      </w:pPr>
      <w:r>
        <w:rPr>
          <w:rFonts w:ascii="Times New Roman" w:hAnsi="Times New Roman"/>
        </w:rPr>
        <w:t xml:space="preserve">Determine the joint probability mass function of </w:t>
      </w:r>
      <w:r w:rsidRPr="0029374D">
        <w:rPr>
          <w:rFonts w:ascii="Times New Roman" w:hAnsi="Times New Roman"/>
          <w:i/>
        </w:rPr>
        <w:t>X</w:t>
      </w:r>
      <w:r>
        <w:rPr>
          <w:rFonts w:ascii="Times New Roman" w:hAnsi="Times New Roman"/>
        </w:rPr>
        <w:t xml:space="preserve"> and </w:t>
      </w:r>
      <w:r w:rsidRPr="0029374D">
        <w:rPr>
          <w:rFonts w:ascii="Times New Roman" w:hAnsi="Times New Roman"/>
          <w:i/>
        </w:rPr>
        <w:t>Y</w:t>
      </w:r>
      <w:r>
        <w:rPr>
          <w:rFonts w:ascii="Times New Roman" w:hAnsi="Times New Roman"/>
        </w:rPr>
        <w:t>.</w:t>
      </w:r>
    </w:p>
    <w:p w14:paraId="1CC03DF2" w14:textId="4CB8BD24" w:rsidR="00D725F0" w:rsidRPr="00396CA1" w:rsidRDefault="00D725F0" w:rsidP="00396CA1">
      <w:pPr>
        <w:pStyle w:val="Text"/>
        <w:numPr>
          <w:ilvl w:val="0"/>
          <w:numId w:val="27"/>
        </w:numPr>
        <w:tabs>
          <w:tab w:val="clear" w:pos="360"/>
        </w:tabs>
        <w:ind w:left="720"/>
        <w:rPr>
          <w:rFonts w:ascii="Times New Roman" w:hAnsi="Times New Roman"/>
        </w:rPr>
      </w:pPr>
      <w:r>
        <w:rPr>
          <w:rFonts w:ascii="Times New Roman" w:hAnsi="Times New Roman"/>
        </w:rPr>
        <w:t xml:space="preserve">Determine the conditional mass function </w:t>
      </w:r>
      <w:proofErr w:type="gramStart"/>
      <w:r>
        <w:rPr>
          <w:rFonts w:ascii="Times New Roman" w:hAnsi="Times New Roman"/>
        </w:rPr>
        <w:t>P(</w:t>
      </w:r>
      <w:proofErr w:type="gramEnd"/>
      <w:r w:rsidRPr="0029374D">
        <w:rPr>
          <w:rFonts w:ascii="Times New Roman" w:hAnsi="Times New Roman"/>
          <w:i/>
        </w:rPr>
        <w:t>X</w:t>
      </w:r>
      <w:r>
        <w:rPr>
          <w:rFonts w:ascii="Times New Roman" w:hAnsi="Times New Roman"/>
        </w:rPr>
        <w:t xml:space="preserve"> = </w:t>
      </w:r>
      <w:r w:rsidRPr="009115DD">
        <w:rPr>
          <w:rFonts w:ascii="Times New Roman" w:hAnsi="Times New Roman"/>
          <w:i/>
        </w:rPr>
        <w:t>j</w:t>
      </w:r>
      <w:r>
        <w:rPr>
          <w:rFonts w:ascii="Times New Roman" w:hAnsi="Times New Roman"/>
        </w:rPr>
        <w:t xml:space="preserve"> | </w:t>
      </w:r>
      <w:r w:rsidRPr="0029374D">
        <w:rPr>
          <w:rFonts w:ascii="Times New Roman" w:hAnsi="Times New Roman"/>
          <w:i/>
        </w:rPr>
        <w:t>Y</w:t>
      </w:r>
      <w:r>
        <w:rPr>
          <w:rFonts w:ascii="Times New Roman" w:hAnsi="Times New Roman"/>
        </w:rPr>
        <w:t xml:space="preserve"> = </w:t>
      </w:r>
      <w:proofErr w:type="spellStart"/>
      <w:r w:rsidRPr="0029374D">
        <w:rPr>
          <w:rFonts w:ascii="Times New Roman" w:hAnsi="Times New Roman"/>
          <w:i/>
        </w:rPr>
        <w:t>i</w:t>
      </w:r>
      <w:proofErr w:type="spellEnd"/>
      <w:r w:rsidRPr="00C04822">
        <w:rPr>
          <w:rFonts w:ascii="Times New Roman" w:hAnsi="Times New Roman"/>
          <w:i/>
          <w:sz w:val="12"/>
          <w:szCs w:val="12"/>
        </w:rPr>
        <w:t xml:space="preserve"> </w:t>
      </w:r>
      <w:r>
        <w:rPr>
          <w:rFonts w:ascii="Times New Roman" w:hAnsi="Times New Roman"/>
        </w:rPr>
        <w:t xml:space="preserve">) as a function of </w:t>
      </w:r>
      <w:proofErr w:type="spellStart"/>
      <w:r w:rsidRPr="009115DD">
        <w:rPr>
          <w:rFonts w:ascii="Times New Roman" w:hAnsi="Times New Roman"/>
          <w:i/>
        </w:rPr>
        <w:t>i</w:t>
      </w:r>
      <w:proofErr w:type="spellEnd"/>
      <w:r>
        <w:rPr>
          <w:rFonts w:ascii="Times New Roman" w:hAnsi="Times New Roman"/>
        </w:rPr>
        <w:t xml:space="preserve"> and </w:t>
      </w:r>
      <w:r w:rsidRPr="009115DD">
        <w:rPr>
          <w:rFonts w:ascii="Times New Roman" w:hAnsi="Times New Roman"/>
          <w:i/>
        </w:rPr>
        <w:t>j</w:t>
      </w:r>
      <w:r>
        <w:rPr>
          <w:rFonts w:ascii="Times New Roman" w:hAnsi="Times New Roman"/>
        </w:rPr>
        <w:t>.</w:t>
      </w:r>
    </w:p>
    <w:p w14:paraId="1615233D" w14:textId="77777777" w:rsidR="00D725F0" w:rsidRDefault="00D725F0" w:rsidP="00D725F0">
      <w:pPr>
        <w:pStyle w:val="Text"/>
        <w:numPr>
          <w:ilvl w:val="0"/>
          <w:numId w:val="27"/>
        </w:numPr>
        <w:tabs>
          <w:tab w:val="clear" w:pos="360"/>
        </w:tabs>
        <w:ind w:left="720"/>
        <w:rPr>
          <w:rFonts w:ascii="Times New Roman" w:hAnsi="Times New Roman"/>
        </w:rPr>
      </w:pPr>
      <w:r>
        <w:rPr>
          <w:rFonts w:ascii="Times New Roman" w:hAnsi="Times New Roman"/>
        </w:rPr>
        <w:t xml:space="preserve">Are </w:t>
      </w:r>
      <w:r w:rsidRPr="0029374D">
        <w:rPr>
          <w:rFonts w:ascii="Times New Roman" w:hAnsi="Times New Roman"/>
          <w:i/>
        </w:rPr>
        <w:t>X</w:t>
      </w:r>
      <w:r>
        <w:rPr>
          <w:rFonts w:ascii="Times New Roman" w:hAnsi="Times New Roman"/>
        </w:rPr>
        <w:t xml:space="preserve"> and </w:t>
      </w:r>
      <w:r w:rsidRPr="0029374D">
        <w:rPr>
          <w:rFonts w:ascii="Times New Roman" w:hAnsi="Times New Roman"/>
          <w:i/>
        </w:rPr>
        <w:t>Y</w:t>
      </w:r>
      <w:r>
        <w:rPr>
          <w:rFonts w:ascii="Times New Roman" w:hAnsi="Times New Roman"/>
        </w:rPr>
        <w:t xml:space="preserve"> independent?  Justify your answer.</w:t>
      </w:r>
    </w:p>
    <w:p w14:paraId="43F5A916" w14:textId="7D06951C" w:rsidR="00037933" w:rsidRDefault="00037933" w:rsidP="00037933">
      <w:pPr>
        <w:pStyle w:val="Separator"/>
      </w:pPr>
    </w:p>
    <w:p w14:paraId="2DFC7EF3" w14:textId="77777777" w:rsidR="00DD627E" w:rsidRDefault="00DD627E" w:rsidP="00DD627E">
      <w:pPr>
        <w:pStyle w:val="Text"/>
        <w:numPr>
          <w:ilvl w:val="0"/>
          <w:numId w:val="4"/>
        </w:numPr>
        <w:rPr>
          <w:rFonts w:ascii="Times New Roman" w:hAnsi="Times New Roman"/>
        </w:rPr>
      </w:pPr>
      <w:r>
        <w:rPr>
          <w:rFonts w:ascii="Times New Roman" w:hAnsi="Times New Roman"/>
        </w:rPr>
        <w:t xml:space="preserve">Let X, Y, and Z be independent random variables, where X ~ </w:t>
      </w:r>
      <w:proofErr w:type="gramStart"/>
      <w:r>
        <w:rPr>
          <w:rFonts w:ascii="Times New Roman" w:hAnsi="Times New Roman"/>
        </w:rPr>
        <w:t>N(</w:t>
      </w:r>
      <w:proofErr w:type="gramEnd"/>
      <w:r w:rsidRPr="00604C15">
        <w:rPr>
          <w:rFonts w:ascii="Symbol" w:hAnsi="Symbol"/>
          <w:i/>
        </w:rPr>
        <w:t></w:t>
      </w:r>
      <w:r w:rsidRPr="00604C15">
        <w:rPr>
          <w:rFonts w:ascii="Times New Roman" w:hAnsi="Times New Roman"/>
          <w:i/>
          <w:vertAlign w:val="subscript"/>
        </w:rPr>
        <w:t>1</w:t>
      </w:r>
      <w:r>
        <w:rPr>
          <w:rFonts w:ascii="Times New Roman" w:hAnsi="Times New Roman"/>
        </w:rPr>
        <w:t xml:space="preserve">, </w:t>
      </w:r>
      <w:r w:rsidRPr="00604C15">
        <w:rPr>
          <w:rFonts w:ascii="Symbol" w:hAnsi="Symbol"/>
          <w:i/>
        </w:rPr>
        <w:t></w:t>
      </w:r>
      <w:r w:rsidRPr="00604C15">
        <w:rPr>
          <w:rFonts w:ascii="Times New Roman" w:hAnsi="Times New Roman"/>
          <w:i/>
          <w:vertAlign w:val="subscript"/>
        </w:rPr>
        <w:t>1</w:t>
      </w:r>
      <w:r w:rsidRPr="00C92058">
        <w:rPr>
          <w:rFonts w:ascii="Times New Roman" w:hAnsi="Times New Roman"/>
          <w:vertAlign w:val="superscript"/>
        </w:rPr>
        <w:t>2</w:t>
      </w:r>
      <w:r>
        <w:rPr>
          <w:rFonts w:ascii="Times New Roman" w:hAnsi="Times New Roman"/>
        </w:rPr>
        <w:t>), Y ~ N(</w:t>
      </w:r>
      <w:r w:rsidRPr="00604C15">
        <w:rPr>
          <w:rFonts w:ascii="Symbol" w:hAnsi="Symbol"/>
          <w:i/>
        </w:rPr>
        <w:t></w:t>
      </w:r>
      <w:r w:rsidRPr="00604C15">
        <w:rPr>
          <w:rFonts w:ascii="Times New Roman" w:hAnsi="Times New Roman"/>
          <w:i/>
          <w:vertAlign w:val="subscript"/>
        </w:rPr>
        <w:t>2</w:t>
      </w:r>
      <w:r>
        <w:rPr>
          <w:rFonts w:ascii="Times New Roman" w:hAnsi="Times New Roman"/>
        </w:rPr>
        <w:t xml:space="preserve">, </w:t>
      </w:r>
      <w:r w:rsidRPr="00604C15">
        <w:rPr>
          <w:rFonts w:ascii="Symbol" w:hAnsi="Symbol"/>
          <w:i/>
        </w:rPr>
        <w:t></w:t>
      </w:r>
      <w:r w:rsidRPr="00604C15">
        <w:rPr>
          <w:rFonts w:ascii="Times New Roman" w:hAnsi="Times New Roman"/>
          <w:i/>
          <w:vertAlign w:val="subscript"/>
        </w:rPr>
        <w:t>2</w:t>
      </w:r>
      <w:r w:rsidRPr="00C92058">
        <w:rPr>
          <w:rFonts w:ascii="Times New Roman" w:hAnsi="Times New Roman"/>
          <w:vertAlign w:val="superscript"/>
        </w:rPr>
        <w:t>2</w:t>
      </w:r>
      <w:r>
        <w:rPr>
          <w:rFonts w:ascii="Times New Roman" w:hAnsi="Times New Roman"/>
        </w:rPr>
        <w:t>), and Z ~ N(</w:t>
      </w:r>
      <w:r w:rsidRPr="00604C15">
        <w:rPr>
          <w:rFonts w:ascii="Symbol" w:hAnsi="Symbol"/>
          <w:i/>
        </w:rPr>
        <w:t></w:t>
      </w:r>
      <w:r>
        <w:rPr>
          <w:rFonts w:ascii="Times New Roman" w:hAnsi="Times New Roman"/>
          <w:i/>
          <w:vertAlign w:val="subscript"/>
        </w:rPr>
        <w:t>3</w:t>
      </w:r>
      <w:r>
        <w:rPr>
          <w:rFonts w:ascii="Times New Roman" w:hAnsi="Times New Roman"/>
        </w:rPr>
        <w:t xml:space="preserve">, </w:t>
      </w:r>
      <w:r w:rsidRPr="00604C15">
        <w:rPr>
          <w:rFonts w:ascii="Symbol" w:hAnsi="Symbol"/>
          <w:i/>
        </w:rPr>
        <w:t></w:t>
      </w:r>
      <w:r>
        <w:rPr>
          <w:rFonts w:ascii="Times New Roman" w:hAnsi="Times New Roman"/>
          <w:i/>
          <w:vertAlign w:val="subscript"/>
        </w:rPr>
        <w:t>3</w:t>
      </w:r>
      <w:r w:rsidRPr="00C92058">
        <w:rPr>
          <w:rFonts w:ascii="Times New Roman" w:hAnsi="Times New Roman"/>
          <w:vertAlign w:val="superscript"/>
        </w:rPr>
        <w:t>2</w:t>
      </w:r>
      <w:r>
        <w:rPr>
          <w:rFonts w:ascii="Times New Roman" w:hAnsi="Times New Roman"/>
        </w:rPr>
        <w:t xml:space="preserve">).  </w:t>
      </w:r>
    </w:p>
    <w:p w14:paraId="4A9EF031" w14:textId="77777777" w:rsidR="00DD627E" w:rsidRDefault="00DD627E" w:rsidP="00DD627E">
      <w:pPr>
        <w:pStyle w:val="Text"/>
        <w:numPr>
          <w:ilvl w:val="1"/>
          <w:numId w:val="4"/>
        </w:numPr>
        <w:rPr>
          <w:rFonts w:ascii="Times New Roman" w:hAnsi="Times New Roman"/>
        </w:rPr>
      </w:pPr>
      <w:r>
        <w:rPr>
          <w:rFonts w:ascii="Times New Roman" w:hAnsi="Times New Roman"/>
        </w:rPr>
        <w:t>Let A = X + Y. What is the distribution of A?</w:t>
      </w:r>
    </w:p>
    <w:p w14:paraId="4E715F51" w14:textId="77777777" w:rsidR="00DD627E" w:rsidRDefault="00DD627E" w:rsidP="00DD627E">
      <w:pPr>
        <w:pStyle w:val="Separator"/>
        <w:numPr>
          <w:ilvl w:val="1"/>
          <w:numId w:val="4"/>
        </w:numPr>
        <w:rPr>
          <w:color w:val="000000"/>
        </w:rPr>
      </w:pPr>
      <w:r w:rsidRPr="001E3DE8">
        <w:rPr>
          <w:color w:val="000000"/>
        </w:rPr>
        <w:t>Let B = 5X + 2. What is the distribution of B?</w:t>
      </w:r>
    </w:p>
    <w:p w14:paraId="009342D2" w14:textId="2360FFA7" w:rsidR="00DD627E" w:rsidRPr="00DD627E" w:rsidRDefault="00DD627E" w:rsidP="00DD627E">
      <w:pPr>
        <w:pStyle w:val="Separator"/>
        <w:numPr>
          <w:ilvl w:val="1"/>
          <w:numId w:val="4"/>
        </w:numPr>
        <w:rPr>
          <w:color w:val="000000"/>
        </w:rPr>
      </w:pPr>
      <w:r w:rsidRPr="00DD627E">
        <w:rPr>
          <w:rFonts w:ascii="Times New Roman" w:hAnsi="Times New Roman"/>
          <w:color w:val="000000" w:themeColor="text1"/>
        </w:rPr>
        <w:t xml:space="preserve">Let C = </w:t>
      </w:r>
      <w:proofErr w:type="spellStart"/>
      <w:r w:rsidRPr="00DD627E">
        <w:rPr>
          <w:rFonts w:ascii="Times New Roman" w:hAnsi="Times New Roman"/>
          <w:i/>
          <w:color w:val="000000" w:themeColor="text1"/>
        </w:rPr>
        <w:t>a</w:t>
      </w:r>
      <w:r w:rsidRPr="00DD627E">
        <w:rPr>
          <w:rFonts w:ascii="Times New Roman" w:hAnsi="Times New Roman"/>
          <w:color w:val="000000" w:themeColor="text1"/>
        </w:rPr>
        <w:t>X</w:t>
      </w:r>
      <w:proofErr w:type="spellEnd"/>
      <w:r w:rsidRPr="00DD627E">
        <w:rPr>
          <w:rFonts w:ascii="Times New Roman" w:hAnsi="Times New Roman"/>
          <w:color w:val="000000" w:themeColor="text1"/>
        </w:rPr>
        <w:t xml:space="preserve"> – </w:t>
      </w:r>
      <w:proofErr w:type="spellStart"/>
      <w:r w:rsidRPr="00DD627E">
        <w:rPr>
          <w:rFonts w:ascii="Times New Roman" w:hAnsi="Times New Roman"/>
          <w:i/>
          <w:color w:val="000000" w:themeColor="text1"/>
        </w:rPr>
        <w:t>b</w:t>
      </w:r>
      <w:r w:rsidRPr="00DD627E">
        <w:rPr>
          <w:rFonts w:ascii="Times New Roman" w:hAnsi="Times New Roman"/>
          <w:color w:val="000000" w:themeColor="text1"/>
        </w:rPr>
        <w:t>Y</w:t>
      </w:r>
      <w:proofErr w:type="spellEnd"/>
      <w:r w:rsidRPr="00DD627E">
        <w:rPr>
          <w:rFonts w:ascii="Times New Roman" w:hAnsi="Times New Roman"/>
          <w:color w:val="000000" w:themeColor="text1"/>
        </w:rPr>
        <w:t xml:space="preserve"> + </w:t>
      </w:r>
      <w:r w:rsidRPr="00DD627E">
        <w:rPr>
          <w:rFonts w:ascii="Times New Roman" w:hAnsi="Times New Roman"/>
          <w:i/>
          <w:color w:val="000000" w:themeColor="text1"/>
        </w:rPr>
        <w:t>c</w:t>
      </w:r>
      <w:r w:rsidRPr="00DD627E">
        <w:rPr>
          <w:rFonts w:ascii="Times New Roman" w:hAnsi="Times New Roman"/>
          <w:i/>
          <w:color w:val="000000" w:themeColor="text1"/>
          <w:vertAlign w:val="superscript"/>
        </w:rPr>
        <w:t>2</w:t>
      </w:r>
      <w:r w:rsidRPr="00DD627E">
        <w:rPr>
          <w:rFonts w:ascii="Times New Roman" w:hAnsi="Times New Roman"/>
          <w:color w:val="000000" w:themeColor="text1"/>
        </w:rPr>
        <w:t xml:space="preserve">Z, where </w:t>
      </w:r>
      <w:r w:rsidRPr="00DD627E">
        <w:rPr>
          <w:rFonts w:ascii="Times New Roman" w:hAnsi="Times New Roman"/>
          <w:i/>
          <w:color w:val="000000" w:themeColor="text1"/>
        </w:rPr>
        <w:t>a</w:t>
      </w:r>
      <w:r w:rsidRPr="00DD627E">
        <w:rPr>
          <w:rFonts w:ascii="Times New Roman" w:hAnsi="Times New Roman"/>
          <w:color w:val="000000" w:themeColor="text1"/>
        </w:rPr>
        <w:t xml:space="preserve">, </w:t>
      </w:r>
      <w:r w:rsidRPr="00DD627E">
        <w:rPr>
          <w:rFonts w:ascii="Times New Roman" w:hAnsi="Times New Roman"/>
          <w:i/>
          <w:color w:val="000000" w:themeColor="text1"/>
        </w:rPr>
        <w:t>b,</w:t>
      </w:r>
      <w:r w:rsidRPr="00DD627E">
        <w:rPr>
          <w:rFonts w:ascii="Times New Roman" w:hAnsi="Times New Roman"/>
          <w:color w:val="000000" w:themeColor="text1"/>
        </w:rPr>
        <w:t xml:space="preserve"> and </w:t>
      </w:r>
      <w:r w:rsidRPr="00DD627E">
        <w:rPr>
          <w:rFonts w:ascii="Times New Roman" w:hAnsi="Times New Roman"/>
          <w:i/>
          <w:color w:val="000000" w:themeColor="text1"/>
        </w:rPr>
        <w:t>c</w:t>
      </w:r>
      <w:r w:rsidRPr="00DD627E">
        <w:rPr>
          <w:rFonts w:ascii="Times New Roman" w:hAnsi="Times New Roman"/>
          <w:color w:val="000000" w:themeColor="text1"/>
        </w:rPr>
        <w:t xml:space="preserve"> are real-valued constants.  What is the distribution (along with parameter values) for C?  Show how you derived your answer.</w:t>
      </w:r>
    </w:p>
    <w:p w14:paraId="6FEB3927" w14:textId="77777777" w:rsidR="00DD627E" w:rsidRPr="00DD627E" w:rsidRDefault="00DD627E" w:rsidP="00DD627E">
      <w:pPr>
        <w:pStyle w:val="Separator"/>
      </w:pPr>
    </w:p>
    <w:p w14:paraId="4264873C" w14:textId="77777777" w:rsidR="00037933" w:rsidRPr="000E03B2" w:rsidRDefault="00037933" w:rsidP="00037933">
      <w:pPr>
        <w:pStyle w:val="Separator"/>
        <w:pBdr>
          <w:bottom w:val="single" w:sz="6" w:space="1" w:color="auto"/>
        </w:pBdr>
        <w:jc w:val="center"/>
        <w:rPr>
          <w:i/>
          <w:color w:val="000000"/>
        </w:rPr>
      </w:pPr>
      <w:r w:rsidRPr="000E03B2">
        <w:rPr>
          <w:i/>
          <w:color w:val="000000"/>
        </w:rPr>
        <w:t>Try and do these before the midterm</w:t>
      </w:r>
    </w:p>
    <w:p w14:paraId="25A4E543" w14:textId="1725485F" w:rsidR="00037933" w:rsidRDefault="00037933" w:rsidP="00037933">
      <w:pPr>
        <w:pStyle w:val="Text"/>
        <w:jc w:val="center"/>
        <w:rPr>
          <w:i/>
          <w:color w:val="000000"/>
        </w:rPr>
      </w:pPr>
      <w:r w:rsidRPr="000E03B2">
        <w:rPr>
          <w:i/>
          <w:color w:val="000000"/>
        </w:rPr>
        <w:t>And finish these after the midterm</w:t>
      </w:r>
    </w:p>
    <w:p w14:paraId="268C6A8F" w14:textId="5B3C5F04" w:rsidR="00DD627E" w:rsidRPr="00DD627E" w:rsidRDefault="00DD627E" w:rsidP="00DD627E">
      <w:pPr>
        <w:pStyle w:val="Text"/>
      </w:pPr>
    </w:p>
    <w:p w14:paraId="1AAD85A2" w14:textId="77777777" w:rsidR="00E86354" w:rsidRDefault="00E86354" w:rsidP="00E86354">
      <w:pPr>
        <w:pStyle w:val="Text"/>
        <w:numPr>
          <w:ilvl w:val="0"/>
          <w:numId w:val="4"/>
        </w:numPr>
        <w:rPr>
          <w:rFonts w:ascii="Times New Roman" w:hAnsi="Times New Roman"/>
        </w:rPr>
      </w:pPr>
      <w:r>
        <w:rPr>
          <w:rFonts w:ascii="Times New Roman" w:hAnsi="Times New Roman"/>
        </w:rPr>
        <w:t>Recall the example of zero sum games for teams with “ELO” scores S</w:t>
      </w:r>
      <w:r w:rsidRPr="00650E90">
        <w:rPr>
          <w:rFonts w:ascii="Times New Roman" w:hAnsi="Times New Roman"/>
          <w:vertAlign w:val="subscript"/>
        </w:rPr>
        <w:t>1</w:t>
      </w:r>
      <w:r>
        <w:rPr>
          <w:rFonts w:ascii="Times New Roman" w:hAnsi="Times New Roman"/>
        </w:rPr>
        <w:t xml:space="preserve"> and S</w:t>
      </w:r>
      <w:r w:rsidRPr="00650E90">
        <w:rPr>
          <w:rFonts w:ascii="Times New Roman" w:hAnsi="Times New Roman"/>
          <w:vertAlign w:val="subscript"/>
        </w:rPr>
        <w:t>2</w:t>
      </w:r>
      <w:r>
        <w:rPr>
          <w:rFonts w:ascii="Times New Roman" w:hAnsi="Times New Roman"/>
        </w:rPr>
        <w:t>. When a game is played between the two teams they each sample an ability (A</w:t>
      </w:r>
      <w:r w:rsidRPr="00650E90">
        <w:rPr>
          <w:rFonts w:ascii="Times New Roman" w:hAnsi="Times New Roman"/>
          <w:vertAlign w:val="subscript"/>
        </w:rPr>
        <w:t>1</w:t>
      </w:r>
      <w:r>
        <w:rPr>
          <w:rFonts w:ascii="Times New Roman" w:hAnsi="Times New Roman"/>
        </w:rPr>
        <w:t xml:space="preserve"> and A</w:t>
      </w:r>
      <w:r w:rsidRPr="00650E90">
        <w:rPr>
          <w:rFonts w:ascii="Times New Roman" w:hAnsi="Times New Roman"/>
          <w:vertAlign w:val="subscript"/>
        </w:rPr>
        <w:t>2</w:t>
      </w:r>
      <w:r>
        <w:rPr>
          <w:rFonts w:ascii="Times New Roman" w:hAnsi="Times New Roman"/>
        </w:rPr>
        <w:t xml:space="preserve"> respectively) from a normal distribution with mean equal to the team’s ELO score and constant variance. The variance is different for different types of games. For this problem we will use the GO rating variance of </w:t>
      </w:r>
      <w:r w:rsidRPr="00631AAA">
        <w:t>σ</w:t>
      </w:r>
      <w:r w:rsidRPr="00466C0E">
        <w:rPr>
          <w:vertAlign w:val="superscript"/>
        </w:rPr>
        <w:t>2</w:t>
      </w:r>
      <w:r>
        <w:t xml:space="preserve"> =</w:t>
      </w:r>
      <w:r>
        <w:rPr>
          <w:rFonts w:ascii="Times New Roman" w:hAnsi="Times New Roman"/>
        </w:rPr>
        <w:t xml:space="preserve"> (2000/7)</w:t>
      </w:r>
      <w:r w:rsidRPr="00466C0E">
        <w:rPr>
          <w:rFonts w:ascii="Times New Roman" w:hAnsi="Times New Roman"/>
          <w:vertAlign w:val="superscript"/>
        </w:rPr>
        <w:t>2</w:t>
      </w:r>
      <w:r>
        <w:rPr>
          <w:rFonts w:ascii="Times New Roman" w:hAnsi="Times New Roman"/>
        </w:rPr>
        <w:t>. In lecture we talked about how to calculate the probability that a team wins via sampling. In this problem we will work out a closed form calculation.</w:t>
      </w:r>
    </w:p>
    <w:p w14:paraId="0DEC6375" w14:textId="77777777" w:rsidR="00E86354" w:rsidRPr="000E03B2" w:rsidRDefault="00E86354" w:rsidP="00E86354">
      <w:pPr>
        <w:pStyle w:val="Separator"/>
        <w:numPr>
          <w:ilvl w:val="1"/>
          <w:numId w:val="4"/>
        </w:numPr>
        <w:tabs>
          <w:tab w:val="clear" w:pos="1080"/>
        </w:tabs>
        <w:ind w:left="720"/>
        <w:rPr>
          <w:color w:val="000000"/>
        </w:rPr>
      </w:pPr>
      <w:r w:rsidRPr="000E03B2">
        <w:rPr>
          <w:color w:val="000000"/>
        </w:rPr>
        <w:t>What is the probability distribution for the difference between A</w:t>
      </w:r>
      <w:r w:rsidRPr="000E03B2">
        <w:rPr>
          <w:color w:val="000000"/>
          <w:vertAlign w:val="subscript"/>
        </w:rPr>
        <w:t>1</w:t>
      </w:r>
      <w:r w:rsidRPr="000E03B2">
        <w:rPr>
          <w:color w:val="000000"/>
        </w:rPr>
        <w:t xml:space="preserve"> and A</w:t>
      </w:r>
      <w:proofErr w:type="gramStart"/>
      <w:r w:rsidRPr="000E03B2">
        <w:rPr>
          <w:color w:val="000000"/>
          <w:vertAlign w:val="subscript"/>
        </w:rPr>
        <w:t xml:space="preserve">2 </w:t>
      </w:r>
      <w:r w:rsidRPr="000E03B2">
        <w:rPr>
          <w:color w:val="000000"/>
        </w:rPr>
        <w:t>?</w:t>
      </w:r>
      <w:proofErr w:type="gramEnd"/>
    </w:p>
    <w:p w14:paraId="40B03D8B" w14:textId="77777777" w:rsidR="00E86354" w:rsidRPr="000E03B2" w:rsidRDefault="00E86354" w:rsidP="00E86354">
      <w:pPr>
        <w:pStyle w:val="Text"/>
        <w:numPr>
          <w:ilvl w:val="1"/>
          <w:numId w:val="4"/>
        </w:numPr>
        <w:tabs>
          <w:tab w:val="clear" w:pos="1080"/>
        </w:tabs>
        <w:ind w:left="720"/>
        <w:rPr>
          <w:color w:val="000000"/>
        </w:rPr>
      </w:pPr>
      <w:r>
        <w:rPr>
          <w:color w:val="000000"/>
        </w:rPr>
        <w:t xml:space="preserve">A team wins if their sampled ability is larger. </w:t>
      </w:r>
      <w:r w:rsidRPr="000E03B2">
        <w:rPr>
          <w:color w:val="000000"/>
        </w:rPr>
        <w:t>Come up with a closed form expression for the probability that team one wins.</w:t>
      </w:r>
    </w:p>
    <w:p w14:paraId="4435E69F" w14:textId="01B7380A" w:rsidR="00E86354" w:rsidRPr="000959A3" w:rsidRDefault="00E86354" w:rsidP="00E86354">
      <w:pPr>
        <w:pStyle w:val="Separator"/>
        <w:numPr>
          <w:ilvl w:val="1"/>
          <w:numId w:val="4"/>
        </w:numPr>
        <w:tabs>
          <w:tab w:val="clear" w:pos="1080"/>
        </w:tabs>
        <w:ind w:left="720"/>
        <w:rPr>
          <w:color w:val="000000"/>
        </w:rPr>
      </w:pPr>
      <w:r w:rsidRPr="000E03B2">
        <w:rPr>
          <w:color w:val="000000"/>
        </w:rPr>
        <w:t xml:space="preserve">The best human GO player in the world is </w:t>
      </w:r>
      <w:proofErr w:type="spellStart"/>
      <w:r w:rsidRPr="000E03B2">
        <w:rPr>
          <w:color w:val="000000"/>
        </w:rPr>
        <w:t>Ke</w:t>
      </w:r>
      <w:proofErr w:type="spellEnd"/>
      <w:r w:rsidRPr="000E03B2">
        <w:rPr>
          <w:color w:val="000000"/>
        </w:rPr>
        <w:t xml:space="preserve"> </w:t>
      </w:r>
      <w:proofErr w:type="spellStart"/>
      <w:r w:rsidRPr="000E03B2">
        <w:rPr>
          <w:color w:val="000000"/>
        </w:rPr>
        <w:t>Jie</w:t>
      </w:r>
      <w:proofErr w:type="spellEnd"/>
      <w:r w:rsidRPr="000E03B2">
        <w:rPr>
          <w:color w:val="000000"/>
        </w:rPr>
        <w:t xml:space="preserve"> with an ELO score of 3670. Alpha GO Zero </w:t>
      </w:r>
      <w:r>
        <w:rPr>
          <w:color w:val="000000"/>
        </w:rPr>
        <w:t xml:space="preserve">is a computer with </w:t>
      </w:r>
      <w:r w:rsidRPr="000E03B2">
        <w:rPr>
          <w:color w:val="000000"/>
        </w:rPr>
        <w:t xml:space="preserve">an ELO score of 5200. How many independent games would they have to play before the expected number of games that </w:t>
      </w:r>
      <w:proofErr w:type="spellStart"/>
      <w:r w:rsidRPr="000E03B2">
        <w:rPr>
          <w:color w:val="000000"/>
        </w:rPr>
        <w:t>Ke</w:t>
      </w:r>
      <w:proofErr w:type="spellEnd"/>
      <w:r w:rsidRPr="000E03B2">
        <w:rPr>
          <w:color w:val="000000"/>
        </w:rPr>
        <w:t xml:space="preserve"> wins is greater than or equal to 1? </w:t>
      </w:r>
    </w:p>
    <w:p w14:paraId="602789A4" w14:textId="77777777" w:rsidR="00E86354" w:rsidRDefault="00E86354" w:rsidP="00E86354">
      <w:pPr>
        <w:pStyle w:val="Text"/>
      </w:pPr>
      <w:bookmarkStart w:id="0" w:name="_GoBack"/>
      <w:bookmarkEnd w:id="0"/>
    </w:p>
    <w:p w14:paraId="67D8552F" w14:textId="77777777" w:rsidR="00E86354" w:rsidRDefault="00E86354" w:rsidP="00E86354">
      <w:pPr>
        <w:pStyle w:val="Text"/>
        <w:numPr>
          <w:ilvl w:val="0"/>
          <w:numId w:val="4"/>
        </w:numPr>
        <w:rPr>
          <w:rFonts w:ascii="Times New Roman" w:hAnsi="Times New Roman"/>
        </w:rPr>
      </w:pPr>
      <w:r>
        <w:rPr>
          <w:rFonts w:ascii="Times New Roman" w:hAnsi="Times New Roman"/>
        </w:rPr>
        <w:t>Let X</w:t>
      </w:r>
      <w:r w:rsidRPr="00CF2A58">
        <w:rPr>
          <w:rFonts w:ascii="Times New Roman" w:hAnsi="Times New Roman"/>
          <w:i/>
          <w:vertAlign w:val="subscript"/>
        </w:rPr>
        <w:t>i</w:t>
      </w:r>
      <w:r>
        <w:rPr>
          <w:rFonts w:ascii="Times New Roman" w:hAnsi="Times New Roman"/>
        </w:rPr>
        <w:t xml:space="preserve"> = the number of weekly visitors to a web site in week </w:t>
      </w:r>
      <w:proofErr w:type="spellStart"/>
      <w:r w:rsidRPr="00CF2A58">
        <w:rPr>
          <w:rFonts w:ascii="Times New Roman" w:hAnsi="Times New Roman"/>
          <w:i/>
        </w:rPr>
        <w:t>i</w:t>
      </w:r>
      <w:proofErr w:type="spellEnd"/>
      <w:r>
        <w:rPr>
          <w:rFonts w:ascii="Times New Roman" w:hAnsi="Times New Roman"/>
        </w:rPr>
        <w:t>, where X</w:t>
      </w:r>
      <w:r w:rsidRPr="00CF2A58">
        <w:rPr>
          <w:rFonts w:ascii="Times New Roman" w:hAnsi="Times New Roman"/>
          <w:i/>
          <w:vertAlign w:val="subscript"/>
        </w:rPr>
        <w:t>i</w:t>
      </w:r>
      <w:r>
        <w:rPr>
          <w:rFonts w:ascii="Times New Roman" w:hAnsi="Times New Roman"/>
        </w:rPr>
        <w:t xml:space="preserve"> ~ </w:t>
      </w:r>
      <w:proofErr w:type="gramStart"/>
      <w:r>
        <w:rPr>
          <w:rFonts w:ascii="Times New Roman" w:hAnsi="Times New Roman"/>
        </w:rPr>
        <w:t>N(</w:t>
      </w:r>
      <w:proofErr w:type="gramEnd"/>
      <w:r>
        <w:rPr>
          <w:rFonts w:ascii="Times New Roman" w:hAnsi="Times New Roman"/>
        </w:rPr>
        <w:t xml:space="preserve">2200, 52900) for all </w:t>
      </w:r>
      <w:proofErr w:type="spellStart"/>
      <w:r w:rsidRPr="00CF2A58">
        <w:rPr>
          <w:rFonts w:ascii="Times New Roman" w:hAnsi="Times New Roman"/>
          <w:i/>
        </w:rPr>
        <w:t>i</w:t>
      </w:r>
      <w:proofErr w:type="spellEnd"/>
      <w:r>
        <w:rPr>
          <w:rFonts w:ascii="Times New Roman" w:hAnsi="Times New Roman"/>
        </w:rPr>
        <w:t>.  Assume that all X</w:t>
      </w:r>
      <w:r w:rsidRPr="00CF2A58">
        <w:rPr>
          <w:rFonts w:ascii="Times New Roman" w:hAnsi="Times New Roman"/>
          <w:i/>
          <w:vertAlign w:val="subscript"/>
        </w:rPr>
        <w:t>i</w:t>
      </w:r>
      <w:r>
        <w:rPr>
          <w:rFonts w:ascii="Times New Roman" w:hAnsi="Times New Roman"/>
        </w:rPr>
        <w:t xml:space="preserve"> are independent of each other.</w:t>
      </w:r>
    </w:p>
    <w:p w14:paraId="7148C888" w14:textId="77777777" w:rsidR="00E86354" w:rsidRPr="001C726B" w:rsidRDefault="00E86354" w:rsidP="00E86354">
      <w:pPr>
        <w:pStyle w:val="Separator"/>
        <w:rPr>
          <w:sz w:val="12"/>
          <w:szCs w:val="12"/>
        </w:rPr>
      </w:pPr>
    </w:p>
    <w:p w14:paraId="10420F28" w14:textId="77777777" w:rsidR="00E86354" w:rsidRPr="00396CA1" w:rsidRDefault="00E86354" w:rsidP="00E86354">
      <w:pPr>
        <w:pStyle w:val="Text"/>
        <w:numPr>
          <w:ilvl w:val="0"/>
          <w:numId w:val="19"/>
        </w:numPr>
        <w:ind w:left="720"/>
        <w:rPr>
          <w:rFonts w:ascii="Times New Roman" w:hAnsi="Times New Roman"/>
        </w:rPr>
      </w:pPr>
      <w:r>
        <w:rPr>
          <w:rFonts w:ascii="Times New Roman" w:hAnsi="Times New Roman"/>
        </w:rPr>
        <w:t>What is the probability that the total number of visitors to the web site in the next two weeks exceeds 5000.</w:t>
      </w:r>
    </w:p>
    <w:p w14:paraId="514C2DD9" w14:textId="77777777" w:rsidR="00E86354" w:rsidRPr="009C00A3" w:rsidRDefault="00E86354" w:rsidP="00E86354">
      <w:pPr>
        <w:pStyle w:val="Text"/>
        <w:numPr>
          <w:ilvl w:val="0"/>
          <w:numId w:val="19"/>
        </w:numPr>
        <w:ind w:left="720"/>
        <w:rPr>
          <w:rFonts w:ascii="Times New Roman" w:hAnsi="Times New Roman"/>
        </w:rPr>
      </w:pPr>
      <w:r>
        <w:rPr>
          <w:rFonts w:ascii="Times New Roman" w:hAnsi="Times New Roman"/>
        </w:rPr>
        <w:t>What is the probability that the weekly number of visitors exceeds 2000 in at least 2 of the next 3 weeks?</w:t>
      </w:r>
    </w:p>
    <w:p w14:paraId="41FBF45C" w14:textId="4BF81487" w:rsidR="00FC3FA3" w:rsidRDefault="00FC3FA3" w:rsidP="00FC3FA3">
      <w:pPr>
        <w:pStyle w:val="Separator"/>
      </w:pPr>
    </w:p>
    <w:p w14:paraId="07386CAB" w14:textId="77777777" w:rsidR="00E86354" w:rsidRPr="00E86354" w:rsidRDefault="00E86354" w:rsidP="00E86354">
      <w:pPr>
        <w:pStyle w:val="Text"/>
      </w:pPr>
    </w:p>
    <w:p w14:paraId="79DA5006" w14:textId="77777777" w:rsidR="00934BF4" w:rsidRDefault="00934BF4" w:rsidP="00934BF4">
      <w:pPr>
        <w:pStyle w:val="Text"/>
        <w:numPr>
          <w:ilvl w:val="0"/>
          <w:numId w:val="4"/>
        </w:numPr>
        <w:rPr>
          <w:rFonts w:ascii="Times New Roman" w:hAnsi="Times New Roman"/>
          <w:i/>
        </w:rPr>
      </w:pPr>
      <w:r>
        <w:rPr>
          <w:rFonts w:ascii="Times New Roman" w:hAnsi="Times New Roman"/>
        </w:rPr>
        <w:t xml:space="preserve">A robot is located at the </w:t>
      </w:r>
      <w:r w:rsidRPr="00140BA3">
        <w:rPr>
          <w:rFonts w:ascii="Times New Roman" w:hAnsi="Times New Roman"/>
          <w:u w:val="single"/>
        </w:rPr>
        <w:t>center</w:t>
      </w:r>
      <w:r>
        <w:rPr>
          <w:rFonts w:ascii="Times New Roman" w:hAnsi="Times New Roman"/>
        </w:rPr>
        <w:t xml:space="preserve"> of a square world that is 10 kilometers on each side.  A package is dropped off in the robot’s world at a point (x, y) that is uniformly (continuously) distributed in the square.  If the robot’s starting location is designated to be (0, 0) and the robot can only move up/down/left/right parallel to the sides of the square, the distance the robot must travel to get to the package at point (x, y) is |x| + |y|.  Let D = the distance the robot travels to get to the package.  Compute E[D]. </w:t>
      </w:r>
      <w:r>
        <w:rPr>
          <w:rFonts w:ascii="Times New Roman" w:hAnsi="Times New Roman"/>
          <w:i/>
        </w:rPr>
        <w:t>The distance calculation used in this problem is often called the “L1 Norm” and is a common metric for many problems.</w:t>
      </w:r>
    </w:p>
    <w:p w14:paraId="473CF7E1" w14:textId="77777777" w:rsidR="00934BF4" w:rsidRDefault="00934BF4" w:rsidP="00934BF4">
      <w:pPr>
        <w:pStyle w:val="Text"/>
        <w:ind w:left="360"/>
        <w:rPr>
          <w:rFonts w:ascii="Times New Roman" w:hAnsi="Times New Roman"/>
        </w:rPr>
      </w:pPr>
    </w:p>
    <w:p w14:paraId="08FE5CC4" w14:textId="77777777" w:rsidR="00D725F0" w:rsidRPr="00E82611" w:rsidRDefault="00D725F0" w:rsidP="002E4610">
      <w:pPr>
        <w:pStyle w:val="Text"/>
        <w:numPr>
          <w:ilvl w:val="0"/>
          <w:numId w:val="4"/>
        </w:numPr>
        <w:rPr>
          <w:rFonts w:ascii="Times New Roman" w:hAnsi="Times New Roman"/>
        </w:rPr>
      </w:pPr>
      <w:r>
        <w:rPr>
          <w:rFonts w:ascii="Times New Roman" w:hAnsi="Times New Roman"/>
        </w:rPr>
        <w:t xml:space="preserve">Say we have an array of </w:t>
      </w:r>
      <w:r w:rsidRPr="00FF56A9">
        <w:rPr>
          <w:rFonts w:ascii="Times New Roman" w:hAnsi="Times New Roman"/>
          <w:i/>
        </w:rPr>
        <w:t>n</w:t>
      </w:r>
      <w:r>
        <w:rPr>
          <w:rFonts w:ascii="Times New Roman" w:hAnsi="Times New Roman"/>
        </w:rPr>
        <w:t xml:space="preserve"> doubles, </w:t>
      </w:r>
      <w:proofErr w:type="spellStart"/>
      <w:r w:rsidRPr="00F0752A">
        <w:rPr>
          <w:rFonts w:ascii="Courier New" w:hAnsi="Courier New" w:cs="Courier New"/>
          <w:b/>
          <w:sz w:val="20"/>
        </w:rPr>
        <w:t>a</w:t>
      </w:r>
      <w:r>
        <w:rPr>
          <w:rFonts w:ascii="Courier New" w:hAnsi="Courier New" w:cs="Courier New"/>
          <w:b/>
          <w:sz w:val="20"/>
        </w:rPr>
        <w:t>rr</w:t>
      </w:r>
      <w:proofErr w:type="spellEnd"/>
      <w:r w:rsidRPr="00F0752A">
        <w:rPr>
          <w:rFonts w:ascii="Courier New" w:hAnsi="Courier New" w:cs="Courier New"/>
          <w:b/>
          <w:sz w:val="20"/>
        </w:rPr>
        <w:t>[</w:t>
      </w:r>
      <w:r>
        <w:rPr>
          <w:rFonts w:ascii="Courier New" w:hAnsi="Courier New" w:cs="Courier New"/>
          <w:b/>
          <w:sz w:val="20"/>
        </w:rPr>
        <w:t>n</w:t>
      </w:r>
      <w:r w:rsidRPr="00F0752A">
        <w:rPr>
          <w:rFonts w:ascii="Courier New" w:hAnsi="Courier New" w:cs="Courier New"/>
          <w:b/>
          <w:sz w:val="20"/>
        </w:rPr>
        <w:t>]</w:t>
      </w:r>
      <w:r>
        <w:rPr>
          <w:rFonts w:ascii="Times New Roman" w:hAnsi="Times New Roman"/>
        </w:rPr>
        <w:t xml:space="preserve"> (indexed from 0 to </w:t>
      </w:r>
      <w:r w:rsidRPr="00FF56A9">
        <w:rPr>
          <w:rFonts w:ascii="Times New Roman" w:hAnsi="Times New Roman"/>
          <w:i/>
        </w:rPr>
        <w:t>n</w:t>
      </w:r>
      <w:r>
        <w:rPr>
          <w:rFonts w:ascii="Times New Roman" w:hAnsi="Times New Roman"/>
          <w:i/>
        </w:rPr>
        <w:t xml:space="preserve"> – </w:t>
      </w:r>
      <w:r w:rsidRPr="00140BA3">
        <w:rPr>
          <w:rFonts w:ascii="Times New Roman" w:hAnsi="Times New Roman"/>
        </w:rPr>
        <w:t>1</w:t>
      </w:r>
      <w:r>
        <w:rPr>
          <w:rFonts w:ascii="Times New Roman" w:hAnsi="Times New Roman"/>
        </w:rPr>
        <w:t xml:space="preserve">), which contains uniformly generated </w:t>
      </w:r>
      <w:r>
        <w:rPr>
          <w:rFonts w:ascii="Times New Roman" w:hAnsi="Times New Roman"/>
          <w:i/>
        </w:rPr>
        <w:t>non-negative</w:t>
      </w:r>
      <w:r>
        <w:rPr>
          <w:rFonts w:ascii="Times New Roman" w:hAnsi="Times New Roman"/>
        </w:rPr>
        <w:t xml:space="preserve"> real values (where each value in the array is unique).  </w:t>
      </w:r>
      <w:r w:rsidRPr="00E82611">
        <w:rPr>
          <w:rFonts w:ascii="Times New Roman" w:hAnsi="Times New Roman"/>
        </w:rPr>
        <w:t>What is the expected number of times that "</w:t>
      </w:r>
      <w:r>
        <w:rPr>
          <w:rFonts w:ascii="Times New Roman" w:hAnsi="Times New Roman"/>
        </w:rPr>
        <w:t>max update</w:t>
      </w:r>
      <w:r w:rsidRPr="00E82611">
        <w:rPr>
          <w:rFonts w:ascii="Times New Roman" w:hAnsi="Times New Roman"/>
        </w:rPr>
        <w:t>" (as noted by the comment in the code) is executed in the function below (assuming</w:t>
      </w:r>
      <w:r>
        <w:rPr>
          <w:rFonts w:ascii="Times New Roman" w:hAnsi="Times New Roman"/>
        </w:rPr>
        <w:t xml:space="preserve"> the function </w:t>
      </w:r>
      <w:r w:rsidRPr="00E82611">
        <w:rPr>
          <w:rFonts w:ascii="Times New Roman" w:hAnsi="Times New Roman"/>
        </w:rPr>
        <w:t xml:space="preserve">is passed the array </w:t>
      </w:r>
      <w:proofErr w:type="spellStart"/>
      <w:r w:rsidRPr="00E82611">
        <w:rPr>
          <w:rFonts w:ascii="Courier New" w:hAnsi="Courier New" w:cs="Courier New"/>
          <w:b/>
          <w:sz w:val="20"/>
        </w:rPr>
        <w:t>arr</w:t>
      </w:r>
      <w:proofErr w:type="spellEnd"/>
      <w:r>
        <w:rPr>
          <w:rFonts w:ascii="Times New Roman" w:hAnsi="Times New Roman"/>
        </w:rPr>
        <w:t xml:space="preserve"> and its size </w:t>
      </w:r>
      <w:r w:rsidRPr="000359B6">
        <w:rPr>
          <w:rFonts w:ascii="Courier New" w:hAnsi="Courier New" w:cs="Courier New"/>
          <w:b/>
          <w:sz w:val="20"/>
        </w:rPr>
        <w:t>n</w:t>
      </w:r>
      <w:r>
        <w:rPr>
          <w:rFonts w:ascii="Times New Roman" w:hAnsi="Times New Roman"/>
        </w:rPr>
        <w:t>).  Give an expression (not a big-Oh running time</w:t>
      </w:r>
      <w:r w:rsidRPr="00E82611">
        <w:rPr>
          <w:rFonts w:ascii="Times New Roman" w:hAnsi="Times New Roman"/>
        </w:rPr>
        <w:t>) for the expectation, and explain how you derived your answer.</w:t>
      </w:r>
    </w:p>
    <w:p w14:paraId="21397F81" w14:textId="77777777" w:rsidR="00D725F0" w:rsidRPr="00F0752A" w:rsidRDefault="00D725F0" w:rsidP="00D725F0">
      <w:pPr>
        <w:pStyle w:val="Separator"/>
        <w:rPr>
          <w:sz w:val="12"/>
          <w:szCs w:val="12"/>
        </w:rPr>
      </w:pPr>
    </w:p>
    <w:p w14:paraId="35DD4976" w14:textId="77777777" w:rsidR="00D725F0" w:rsidRPr="000359B6" w:rsidRDefault="00D725F0" w:rsidP="00D725F0">
      <w:pPr>
        <w:pStyle w:val="Text"/>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double</w:t>
      </w:r>
      <w:r w:rsidRPr="009D2876">
        <w:rPr>
          <w:rFonts w:ascii="Courier New" w:hAnsi="Courier New" w:cs="Courier New"/>
          <w:b/>
          <w:sz w:val="20"/>
        </w:rPr>
        <w:t xml:space="preserve"> </w:t>
      </w:r>
      <w:proofErr w:type="gramStart"/>
      <w:r>
        <w:rPr>
          <w:rFonts w:ascii="Courier New" w:hAnsi="Courier New" w:cs="Courier New"/>
          <w:b/>
          <w:sz w:val="20"/>
        </w:rPr>
        <w:t>max</w:t>
      </w:r>
      <w:r w:rsidRPr="009D2876">
        <w:rPr>
          <w:rFonts w:ascii="Courier New" w:hAnsi="Courier New" w:cs="Courier New"/>
          <w:b/>
          <w:sz w:val="20"/>
        </w:rPr>
        <w:t>(</w:t>
      </w:r>
      <w:proofErr w:type="gramEnd"/>
      <w:r>
        <w:rPr>
          <w:rFonts w:ascii="Courier New" w:hAnsi="Courier New" w:cs="Courier New"/>
          <w:b/>
          <w:sz w:val="20"/>
        </w:rPr>
        <w:t xml:space="preserve">double </w:t>
      </w:r>
      <w:proofErr w:type="spellStart"/>
      <w:r>
        <w:rPr>
          <w:rFonts w:ascii="Courier New" w:hAnsi="Courier New" w:cs="Courier New"/>
          <w:b/>
          <w:sz w:val="20"/>
        </w:rPr>
        <w:t>arr</w:t>
      </w:r>
      <w:proofErr w:type="spellEnd"/>
      <w:r>
        <w:rPr>
          <w:rFonts w:ascii="Courier New" w:hAnsi="Courier New" w:cs="Courier New"/>
          <w:b/>
          <w:sz w:val="20"/>
        </w:rPr>
        <w:t xml:space="preserve">[], </w:t>
      </w:r>
      <w:proofErr w:type="spellStart"/>
      <w:r>
        <w:rPr>
          <w:rFonts w:ascii="Courier New" w:hAnsi="Courier New" w:cs="Courier New"/>
          <w:b/>
          <w:sz w:val="20"/>
        </w:rPr>
        <w:t>int</w:t>
      </w:r>
      <w:proofErr w:type="spellEnd"/>
      <w:r>
        <w:rPr>
          <w:rFonts w:ascii="Courier New" w:hAnsi="Courier New" w:cs="Courier New"/>
          <w:b/>
          <w:sz w:val="20"/>
        </w:rPr>
        <w:t xml:space="preserve"> n</w:t>
      </w:r>
      <w:r w:rsidRPr="009D2876">
        <w:rPr>
          <w:rFonts w:ascii="Courier New" w:hAnsi="Courier New" w:cs="Courier New"/>
          <w:b/>
          <w:sz w:val="20"/>
        </w:rPr>
        <w:t>) {</w:t>
      </w:r>
    </w:p>
    <w:p w14:paraId="0558064B" w14:textId="77777777" w:rsidR="00D725F0"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ab/>
        <w:t>double max = -1;</w:t>
      </w:r>
      <w:r>
        <w:rPr>
          <w:rFonts w:ascii="Courier New" w:hAnsi="Courier New" w:cs="Courier New"/>
          <w:b/>
          <w:sz w:val="20"/>
        </w:rPr>
        <w:tab/>
      </w:r>
      <w:r>
        <w:rPr>
          <w:rFonts w:ascii="Courier New" w:hAnsi="Courier New" w:cs="Courier New"/>
          <w:b/>
          <w:sz w:val="20"/>
        </w:rPr>
        <w:tab/>
        <w:t xml:space="preserve">// note: all elements in </w:t>
      </w:r>
      <w:proofErr w:type="spellStart"/>
      <w:proofErr w:type="gramStart"/>
      <w:r>
        <w:rPr>
          <w:rFonts w:ascii="Courier New" w:hAnsi="Courier New" w:cs="Courier New"/>
          <w:b/>
          <w:sz w:val="20"/>
        </w:rPr>
        <w:t>arr</w:t>
      </w:r>
      <w:proofErr w:type="spellEnd"/>
      <w:r>
        <w:rPr>
          <w:rFonts w:ascii="Courier New" w:hAnsi="Courier New" w:cs="Courier New"/>
          <w:b/>
          <w:sz w:val="20"/>
        </w:rPr>
        <w:t>[</w:t>
      </w:r>
      <w:proofErr w:type="gramEnd"/>
      <w:r>
        <w:rPr>
          <w:rFonts w:ascii="Courier New" w:hAnsi="Courier New" w:cs="Courier New"/>
          <w:b/>
          <w:sz w:val="20"/>
        </w:rPr>
        <w:t>] are &gt; -1.</w:t>
      </w:r>
    </w:p>
    <w:p w14:paraId="1CF6173B" w14:textId="77777777" w:rsidR="00D725F0"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ab/>
      </w:r>
      <w:proofErr w:type="gramStart"/>
      <w:r>
        <w:rPr>
          <w:rFonts w:ascii="Courier New" w:hAnsi="Courier New" w:cs="Courier New"/>
          <w:b/>
          <w:sz w:val="20"/>
        </w:rPr>
        <w:t>for(</w:t>
      </w:r>
      <w:proofErr w:type="spellStart"/>
      <w:proofErr w:type="gramEnd"/>
      <w:r>
        <w:rPr>
          <w:rFonts w:ascii="Courier New" w:hAnsi="Courier New" w:cs="Courier New"/>
          <w:b/>
          <w:sz w:val="20"/>
        </w:rPr>
        <w:t>int</w:t>
      </w:r>
      <w:proofErr w:type="spellEnd"/>
      <w:r>
        <w:rPr>
          <w:rFonts w:ascii="Courier New" w:hAnsi="Courier New" w:cs="Courier New"/>
          <w:b/>
          <w:sz w:val="20"/>
        </w:rPr>
        <w:t xml:space="preserve"> </w:t>
      </w:r>
      <w:proofErr w:type="spellStart"/>
      <w:r>
        <w:rPr>
          <w:rFonts w:ascii="Courier New" w:hAnsi="Courier New" w:cs="Courier New"/>
          <w:b/>
          <w:sz w:val="20"/>
        </w:rPr>
        <w:t>i</w:t>
      </w:r>
      <w:proofErr w:type="spellEnd"/>
      <w:r>
        <w:rPr>
          <w:rFonts w:ascii="Courier New" w:hAnsi="Courier New" w:cs="Courier New"/>
          <w:b/>
          <w:sz w:val="20"/>
        </w:rPr>
        <w:t xml:space="preserve"> = 0; </w:t>
      </w:r>
      <w:proofErr w:type="spellStart"/>
      <w:r>
        <w:rPr>
          <w:rFonts w:ascii="Courier New" w:hAnsi="Courier New" w:cs="Courier New"/>
          <w:b/>
          <w:sz w:val="20"/>
        </w:rPr>
        <w:t>i</w:t>
      </w:r>
      <w:proofErr w:type="spellEnd"/>
      <w:r>
        <w:rPr>
          <w:rFonts w:ascii="Courier New" w:hAnsi="Courier New" w:cs="Courier New"/>
          <w:b/>
          <w:sz w:val="20"/>
        </w:rPr>
        <w:t xml:space="preserve"> &lt; n; </w:t>
      </w:r>
      <w:proofErr w:type="spellStart"/>
      <w:r>
        <w:rPr>
          <w:rFonts w:ascii="Courier New" w:hAnsi="Courier New" w:cs="Courier New"/>
          <w:b/>
          <w:sz w:val="20"/>
        </w:rPr>
        <w:t>i</w:t>
      </w:r>
      <w:proofErr w:type="spellEnd"/>
      <w:r>
        <w:rPr>
          <w:rFonts w:ascii="Courier New" w:hAnsi="Courier New" w:cs="Courier New"/>
          <w:b/>
          <w:sz w:val="20"/>
        </w:rPr>
        <w:t>++) {</w:t>
      </w:r>
    </w:p>
    <w:p w14:paraId="27E5FDD0" w14:textId="77777777" w:rsidR="00D725F0"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ab/>
      </w:r>
      <w:r>
        <w:rPr>
          <w:rFonts w:ascii="Courier New" w:hAnsi="Courier New" w:cs="Courier New"/>
          <w:b/>
          <w:sz w:val="20"/>
        </w:rPr>
        <w:tab/>
        <w:t>if (</w:t>
      </w:r>
      <w:proofErr w:type="spellStart"/>
      <w:r>
        <w:rPr>
          <w:rFonts w:ascii="Courier New" w:hAnsi="Courier New" w:cs="Courier New"/>
          <w:b/>
          <w:sz w:val="20"/>
        </w:rPr>
        <w:t>arr</w:t>
      </w:r>
      <w:proofErr w:type="spellEnd"/>
      <w:r>
        <w:rPr>
          <w:rFonts w:ascii="Courier New" w:hAnsi="Courier New" w:cs="Courier New"/>
          <w:b/>
          <w:sz w:val="20"/>
        </w:rPr>
        <w:t>[</w:t>
      </w:r>
      <w:proofErr w:type="spellStart"/>
      <w:r>
        <w:rPr>
          <w:rFonts w:ascii="Courier New" w:hAnsi="Courier New" w:cs="Courier New"/>
          <w:b/>
          <w:sz w:val="20"/>
        </w:rPr>
        <w:t>i</w:t>
      </w:r>
      <w:proofErr w:type="spellEnd"/>
      <w:r>
        <w:rPr>
          <w:rFonts w:ascii="Courier New" w:hAnsi="Courier New" w:cs="Courier New"/>
          <w:b/>
          <w:sz w:val="20"/>
        </w:rPr>
        <w:t>] &gt; max) {</w:t>
      </w:r>
    </w:p>
    <w:p w14:paraId="3D46E410" w14:textId="77777777" w:rsidR="00D725F0"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t xml:space="preserve">max = </w:t>
      </w:r>
      <w:proofErr w:type="spellStart"/>
      <w:r>
        <w:rPr>
          <w:rFonts w:ascii="Courier New" w:hAnsi="Courier New" w:cs="Courier New"/>
          <w:b/>
          <w:sz w:val="20"/>
        </w:rPr>
        <w:t>arr</w:t>
      </w:r>
      <w:proofErr w:type="spellEnd"/>
      <w:r>
        <w:rPr>
          <w:rFonts w:ascii="Courier New" w:hAnsi="Courier New" w:cs="Courier New"/>
          <w:b/>
          <w:sz w:val="20"/>
        </w:rPr>
        <w:t>[</w:t>
      </w:r>
      <w:proofErr w:type="spellStart"/>
      <w:r>
        <w:rPr>
          <w:rFonts w:ascii="Courier New" w:hAnsi="Courier New" w:cs="Courier New"/>
          <w:b/>
          <w:sz w:val="20"/>
        </w:rPr>
        <w:t>i</w:t>
      </w:r>
      <w:proofErr w:type="spellEnd"/>
      <w:proofErr w:type="gramStart"/>
      <w:r>
        <w:rPr>
          <w:rFonts w:ascii="Courier New" w:hAnsi="Courier New" w:cs="Courier New"/>
          <w:b/>
          <w:sz w:val="20"/>
        </w:rPr>
        <w:t xml:space="preserve">];  </w:t>
      </w:r>
      <w:r>
        <w:rPr>
          <w:rFonts w:ascii="Courier New" w:hAnsi="Courier New" w:cs="Courier New"/>
          <w:b/>
          <w:sz w:val="20"/>
        </w:rPr>
        <w:tab/>
      </w:r>
      <w:proofErr w:type="gramEnd"/>
      <w:r>
        <w:rPr>
          <w:rFonts w:ascii="Courier New" w:hAnsi="Courier New" w:cs="Courier New"/>
          <w:b/>
          <w:sz w:val="20"/>
        </w:rPr>
        <w:t xml:space="preserve">// max update: (max = </w:t>
      </w:r>
      <w:proofErr w:type="spellStart"/>
      <w:r>
        <w:rPr>
          <w:rFonts w:ascii="Courier New" w:hAnsi="Courier New" w:cs="Courier New"/>
          <w:b/>
          <w:sz w:val="20"/>
        </w:rPr>
        <w:t>arr</w:t>
      </w:r>
      <w:proofErr w:type="spellEnd"/>
      <w:r>
        <w:rPr>
          <w:rFonts w:ascii="Courier New" w:hAnsi="Courier New" w:cs="Courier New"/>
          <w:b/>
          <w:sz w:val="20"/>
        </w:rPr>
        <w:t>[</w:t>
      </w:r>
      <w:proofErr w:type="spellStart"/>
      <w:r>
        <w:rPr>
          <w:rFonts w:ascii="Courier New" w:hAnsi="Courier New" w:cs="Courier New"/>
          <w:b/>
          <w:sz w:val="20"/>
        </w:rPr>
        <w:t>i</w:t>
      </w:r>
      <w:proofErr w:type="spellEnd"/>
      <w:r>
        <w:rPr>
          <w:rFonts w:ascii="Courier New" w:hAnsi="Courier New" w:cs="Courier New"/>
          <w:b/>
          <w:sz w:val="20"/>
        </w:rPr>
        <w:t>])</w:t>
      </w:r>
    </w:p>
    <w:p w14:paraId="63A808EF" w14:textId="77777777" w:rsidR="00D725F0" w:rsidRPr="009D2876"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ab/>
      </w:r>
      <w:r>
        <w:rPr>
          <w:rFonts w:ascii="Courier New" w:hAnsi="Courier New" w:cs="Courier New"/>
          <w:b/>
          <w:sz w:val="20"/>
        </w:rPr>
        <w:tab/>
        <w:t>}</w:t>
      </w:r>
    </w:p>
    <w:p w14:paraId="406BB1D5" w14:textId="77777777" w:rsidR="00D725F0"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ab/>
      </w:r>
      <w:r w:rsidRPr="009D2876">
        <w:rPr>
          <w:rFonts w:ascii="Courier New" w:hAnsi="Courier New" w:cs="Courier New"/>
          <w:b/>
          <w:sz w:val="20"/>
        </w:rPr>
        <w:t>}</w:t>
      </w:r>
    </w:p>
    <w:p w14:paraId="7E921FA0" w14:textId="77777777" w:rsidR="00D725F0" w:rsidRPr="009D2876"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Pr>
          <w:rFonts w:ascii="Courier New" w:hAnsi="Courier New" w:cs="Courier New"/>
          <w:b/>
          <w:sz w:val="20"/>
        </w:rPr>
        <w:tab/>
        <w:t>return max;</w:t>
      </w:r>
    </w:p>
    <w:p w14:paraId="46D448DE" w14:textId="77777777" w:rsidR="00D725F0" w:rsidRPr="009D2876" w:rsidRDefault="00D725F0" w:rsidP="00D725F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sidRPr="009D2876">
        <w:rPr>
          <w:rFonts w:ascii="Courier New" w:hAnsi="Courier New" w:cs="Courier New"/>
          <w:b/>
          <w:sz w:val="20"/>
        </w:rPr>
        <w:t>}</w:t>
      </w:r>
    </w:p>
    <w:p w14:paraId="58FC3D58" w14:textId="77777777" w:rsidR="009774E2" w:rsidRPr="000F173A" w:rsidRDefault="009774E2" w:rsidP="00D725F0">
      <w:pPr>
        <w:pStyle w:val="Text"/>
        <w:rPr>
          <w:sz w:val="20"/>
        </w:rPr>
      </w:pPr>
    </w:p>
    <w:p w14:paraId="5FCA4ADC" w14:textId="77777777" w:rsidR="00FC3FA3" w:rsidRDefault="00FC3FA3" w:rsidP="00FC3FA3">
      <w:pPr>
        <w:pStyle w:val="Text"/>
        <w:numPr>
          <w:ilvl w:val="0"/>
          <w:numId w:val="4"/>
        </w:numPr>
        <w:rPr>
          <w:rFonts w:ascii="Times New Roman" w:hAnsi="Times New Roman"/>
        </w:rPr>
      </w:pPr>
      <w:r>
        <w:rPr>
          <w:rFonts w:ascii="Times New Roman" w:hAnsi="Times New Roman"/>
        </w:rPr>
        <w:t xml:space="preserve">Say we have a coin with unknown probability X of coming up heads when flipped.  However, we believe (subjectively) that the prior probability (before seeing the results of any flips of the coin) of X is a Beta distribution, where E[X] = 0.5 and Var(X) = 1/36 </w:t>
      </w:r>
      <w:r>
        <w:rPr>
          <w:rFonts w:ascii="Times New Roman" w:hAnsi="Times New Roman"/>
        </w:rPr>
        <w:sym w:font="Symbol" w:char="F0BB"/>
      </w:r>
      <w:r>
        <w:rPr>
          <w:rFonts w:ascii="Times New Roman" w:hAnsi="Times New Roman"/>
        </w:rPr>
        <w:t xml:space="preserve"> 0.02778.</w:t>
      </w:r>
    </w:p>
    <w:p w14:paraId="6EA6B75B" w14:textId="77777777" w:rsidR="00FC3FA3" w:rsidRPr="00604C15" w:rsidRDefault="00FC3FA3" w:rsidP="00FC3FA3">
      <w:pPr>
        <w:pStyle w:val="Separator"/>
        <w:rPr>
          <w:sz w:val="12"/>
          <w:szCs w:val="12"/>
        </w:rPr>
      </w:pPr>
    </w:p>
    <w:p w14:paraId="0CD50B4F" w14:textId="77777777" w:rsidR="00FC3FA3" w:rsidRDefault="00FC3FA3" w:rsidP="00FC3FA3">
      <w:pPr>
        <w:pStyle w:val="Text"/>
        <w:numPr>
          <w:ilvl w:val="0"/>
          <w:numId w:val="16"/>
        </w:numPr>
        <w:ind w:left="720"/>
        <w:rPr>
          <w:rFonts w:ascii="Times New Roman" w:hAnsi="Times New Roman"/>
        </w:rPr>
      </w:pPr>
      <w:r>
        <w:rPr>
          <w:rFonts w:ascii="Times New Roman" w:hAnsi="Times New Roman"/>
        </w:rPr>
        <w:t xml:space="preserve">What are the values of the parameters </w:t>
      </w:r>
      <w:r w:rsidRPr="009A0824">
        <w:rPr>
          <w:rFonts w:ascii="Times New Roman" w:hAnsi="Times New Roman"/>
          <w:i/>
        </w:rPr>
        <w:t>a</w:t>
      </w:r>
      <w:r>
        <w:rPr>
          <w:rFonts w:ascii="Times New Roman" w:hAnsi="Times New Roman"/>
        </w:rPr>
        <w:t xml:space="preserve"> and </w:t>
      </w:r>
      <w:r w:rsidRPr="009A0824">
        <w:rPr>
          <w:rFonts w:ascii="Times New Roman" w:hAnsi="Times New Roman"/>
          <w:i/>
        </w:rPr>
        <w:t>b</w:t>
      </w:r>
      <w:r>
        <w:rPr>
          <w:rFonts w:ascii="Times New Roman" w:hAnsi="Times New Roman"/>
        </w:rPr>
        <w:t xml:space="preserve"> (where </w:t>
      </w:r>
      <w:r w:rsidRPr="009A0824">
        <w:rPr>
          <w:rFonts w:ascii="Times New Roman" w:hAnsi="Times New Roman"/>
          <w:i/>
        </w:rPr>
        <w:t>a</w:t>
      </w:r>
      <w:r>
        <w:rPr>
          <w:rFonts w:ascii="Times New Roman" w:hAnsi="Times New Roman"/>
        </w:rPr>
        <w:t xml:space="preserve">, </w:t>
      </w:r>
      <w:r w:rsidRPr="009A0824">
        <w:rPr>
          <w:rFonts w:ascii="Times New Roman" w:hAnsi="Times New Roman"/>
          <w:i/>
        </w:rPr>
        <w:t>b</w:t>
      </w:r>
      <w:r>
        <w:rPr>
          <w:rFonts w:ascii="Times New Roman" w:hAnsi="Times New Roman"/>
        </w:rPr>
        <w:t xml:space="preserve"> &gt; 1) of the prior Beta distribution for X?</w:t>
      </w:r>
    </w:p>
    <w:p w14:paraId="641F82E1" w14:textId="77777777" w:rsidR="00FC3FA3" w:rsidRPr="00604C15" w:rsidRDefault="00FC3FA3" w:rsidP="00FC3FA3">
      <w:pPr>
        <w:pStyle w:val="Separator"/>
        <w:rPr>
          <w:sz w:val="12"/>
          <w:szCs w:val="12"/>
        </w:rPr>
      </w:pPr>
    </w:p>
    <w:p w14:paraId="27ECDFE2" w14:textId="77777777" w:rsidR="00FC3FA3" w:rsidRDefault="00FC3FA3" w:rsidP="00FC3FA3">
      <w:pPr>
        <w:pStyle w:val="Text"/>
        <w:numPr>
          <w:ilvl w:val="0"/>
          <w:numId w:val="16"/>
        </w:numPr>
        <w:ind w:left="720"/>
        <w:rPr>
          <w:rFonts w:ascii="Times New Roman" w:hAnsi="Times New Roman"/>
        </w:rPr>
      </w:pPr>
      <w:r>
        <w:rPr>
          <w:rFonts w:ascii="Times New Roman" w:hAnsi="Times New Roman"/>
        </w:rPr>
        <w:t>Now say we flip the coin 13 times, obtaining 8 heads and 5 tails.  What is the form (and parameters) of the posterior distribution of (X | 13 flips resulting in 8 heads and 5 tails)?</w:t>
      </w:r>
    </w:p>
    <w:p w14:paraId="4555BB64" w14:textId="77777777" w:rsidR="00FC3FA3" w:rsidRPr="00604C15" w:rsidRDefault="00FC3FA3" w:rsidP="00FC3FA3">
      <w:pPr>
        <w:pStyle w:val="Separator"/>
        <w:rPr>
          <w:sz w:val="12"/>
          <w:szCs w:val="12"/>
        </w:rPr>
      </w:pPr>
    </w:p>
    <w:p w14:paraId="0502C073" w14:textId="77777777" w:rsidR="00FC3FA3" w:rsidRDefault="00FC3FA3" w:rsidP="00FC3FA3">
      <w:pPr>
        <w:pStyle w:val="Text"/>
        <w:numPr>
          <w:ilvl w:val="0"/>
          <w:numId w:val="16"/>
        </w:numPr>
        <w:ind w:left="720"/>
        <w:rPr>
          <w:rFonts w:ascii="Times New Roman" w:hAnsi="Times New Roman"/>
        </w:rPr>
      </w:pPr>
      <w:r>
        <w:rPr>
          <w:rFonts w:ascii="Times New Roman" w:hAnsi="Times New Roman"/>
        </w:rPr>
        <w:t xml:space="preserve">What is </w:t>
      </w:r>
      <w:proofErr w:type="gramStart"/>
      <w:r>
        <w:rPr>
          <w:rFonts w:ascii="Times New Roman" w:hAnsi="Times New Roman"/>
        </w:rPr>
        <w:t>E[</w:t>
      </w:r>
      <w:proofErr w:type="gramEnd"/>
      <w:r>
        <w:rPr>
          <w:rFonts w:ascii="Times New Roman" w:hAnsi="Times New Roman"/>
        </w:rPr>
        <w:t>X | 12 flips resulting in 8 heads and 4 tails]?</w:t>
      </w:r>
    </w:p>
    <w:p w14:paraId="559DBC71" w14:textId="77777777" w:rsidR="00FC3FA3" w:rsidRPr="00604C15" w:rsidRDefault="00FC3FA3" w:rsidP="00FC3FA3">
      <w:pPr>
        <w:pStyle w:val="Separator"/>
        <w:rPr>
          <w:sz w:val="12"/>
          <w:szCs w:val="12"/>
        </w:rPr>
      </w:pPr>
    </w:p>
    <w:p w14:paraId="1F530B87" w14:textId="77777777" w:rsidR="00FC3FA3" w:rsidRPr="00FC3FA3" w:rsidRDefault="00FC3FA3" w:rsidP="00FC3FA3">
      <w:pPr>
        <w:pStyle w:val="Text"/>
        <w:numPr>
          <w:ilvl w:val="0"/>
          <w:numId w:val="16"/>
        </w:numPr>
        <w:ind w:left="720"/>
        <w:rPr>
          <w:rFonts w:ascii="Times New Roman" w:hAnsi="Times New Roman"/>
        </w:rPr>
      </w:pPr>
      <w:r>
        <w:rPr>
          <w:rFonts w:ascii="Times New Roman" w:hAnsi="Times New Roman"/>
        </w:rPr>
        <w:t xml:space="preserve">What is </w:t>
      </w:r>
      <w:proofErr w:type="gramStart"/>
      <w:r>
        <w:rPr>
          <w:rFonts w:ascii="Times New Roman" w:hAnsi="Times New Roman"/>
        </w:rPr>
        <w:t>Var(</w:t>
      </w:r>
      <w:proofErr w:type="gramEnd"/>
      <w:r>
        <w:rPr>
          <w:rFonts w:ascii="Times New Roman" w:hAnsi="Times New Roman"/>
        </w:rPr>
        <w:t>X | 12 flips resulting in 8 heads and 4 tails)?</w:t>
      </w:r>
    </w:p>
    <w:p w14:paraId="4FEDF0AA" w14:textId="77777777" w:rsidR="00FC3FA3" w:rsidRDefault="00FC3FA3" w:rsidP="00FC3FA3">
      <w:pPr>
        <w:pStyle w:val="Text"/>
      </w:pPr>
    </w:p>
    <w:p w14:paraId="7636938E" w14:textId="77777777" w:rsidR="003D0664" w:rsidRPr="000E03B2" w:rsidRDefault="003D0664" w:rsidP="003D0664">
      <w:pPr>
        <w:pStyle w:val="Separator"/>
        <w:rPr>
          <w:b/>
          <w:color w:val="000000"/>
        </w:rPr>
      </w:pPr>
      <w:r w:rsidRPr="000E03B2">
        <w:rPr>
          <w:b/>
          <w:color w:val="000000"/>
        </w:rPr>
        <w:t>Titanic Probabilities</w:t>
      </w:r>
    </w:p>
    <w:p w14:paraId="26C79AB6" w14:textId="77777777" w:rsidR="003D0664" w:rsidRPr="003D0664" w:rsidRDefault="003D0664" w:rsidP="003D0664">
      <w:pPr>
        <w:pStyle w:val="Text"/>
        <w:rPr>
          <w:b/>
          <w:sz w:val="10"/>
          <w:szCs w:val="10"/>
        </w:rPr>
      </w:pPr>
    </w:p>
    <w:p w14:paraId="5286EFCA" w14:textId="77777777" w:rsidR="00903947" w:rsidRPr="00903947" w:rsidRDefault="003D0664" w:rsidP="00903947">
      <w:pPr>
        <w:numPr>
          <w:ilvl w:val="0"/>
          <w:numId w:val="4"/>
        </w:numPr>
        <w:rPr>
          <w:rFonts w:ascii="Times" w:hAnsi="Times"/>
        </w:rPr>
      </w:pPr>
      <w:r w:rsidRPr="003D0664">
        <w:rPr>
          <w:rFonts w:ascii="Times" w:hAnsi="Times"/>
          <w:color w:val="333333"/>
          <w:shd w:val="clear" w:color="auto" w:fill="FFFFFF"/>
        </w:rPr>
        <w:t>On April 15, 1912, the largest passenger liner ever made collided with an iceberg during her maiden voyage. When the Titanic sank it killed 1502 out of 2224 passengers and crew. This sensational tragedy shocked the international community and led to better safety regulations for ships. One of the reasons that the shipwreck resulted in such loss of life was that there were not enough lifeboats for the passengers and crew. Although there was some element of luck involved in surviving the sinking, some groups of people were more likely to survive than others. Write a program that </w:t>
      </w:r>
      <w:r w:rsidRPr="003D0664">
        <w:rPr>
          <w:rFonts w:ascii="Times" w:hAnsi="Times"/>
          <w:bCs/>
          <w:color w:val="333333"/>
          <w:shd w:val="clear" w:color="auto" w:fill="FFFFFF"/>
        </w:rPr>
        <w:t>reads the data file</w:t>
      </w:r>
      <w:r w:rsidRPr="003D0664">
        <w:rPr>
          <w:rFonts w:ascii="Times" w:hAnsi="Times"/>
          <w:color w:val="333333"/>
          <w:shd w:val="clear" w:color="auto" w:fill="FFFFFF"/>
        </w:rPr>
        <w:t xml:space="preserve"> and finds the answers to the </w:t>
      </w:r>
      <w:r w:rsidR="00903947">
        <w:rPr>
          <w:rFonts w:ascii="Times" w:hAnsi="Times"/>
          <w:color w:val="333333"/>
          <w:shd w:val="clear" w:color="auto" w:fill="FFFFFF"/>
        </w:rPr>
        <w:t>questions on the webpage:</w:t>
      </w:r>
      <w:r w:rsidR="00903947">
        <w:rPr>
          <w:rFonts w:ascii="Times" w:hAnsi="Times"/>
        </w:rPr>
        <w:t xml:space="preserve"> </w:t>
      </w:r>
      <w:r w:rsidR="00903947" w:rsidRPr="00903947">
        <w:rPr>
          <w:rFonts w:ascii="Times" w:hAnsi="Times"/>
          <w:u w:val="single"/>
        </w:rPr>
        <w:t>cs109.stanford.edu/titanic.html</w:t>
      </w:r>
    </w:p>
    <w:p w14:paraId="5A3475D4" w14:textId="77777777" w:rsidR="000959A3" w:rsidRDefault="000959A3" w:rsidP="000F173A">
      <w:pPr>
        <w:pStyle w:val="Text"/>
        <w:rPr>
          <w:b/>
        </w:rPr>
      </w:pPr>
    </w:p>
    <w:p w14:paraId="1DA9F0A7" w14:textId="0913DDE6" w:rsidR="000F173A" w:rsidRDefault="00080211" w:rsidP="000F173A">
      <w:pPr>
        <w:pStyle w:val="Text"/>
      </w:pPr>
      <w:r w:rsidRPr="000F173A">
        <w:rPr>
          <w:b/>
        </w:rPr>
        <w:lastRenderedPageBreak/>
        <w:t>Biometric Keystrokes</w:t>
      </w:r>
      <w:r w:rsidR="000F173A">
        <w:t xml:space="preserve">. </w:t>
      </w:r>
    </w:p>
    <w:p w14:paraId="1B81E919" w14:textId="77777777" w:rsidR="006225EB" w:rsidRPr="000F173A" w:rsidRDefault="00080211" w:rsidP="000F173A">
      <w:pPr>
        <w:pStyle w:val="Text"/>
        <w:numPr>
          <w:ilvl w:val="0"/>
          <w:numId w:val="4"/>
        </w:numPr>
      </w:pPr>
      <w:r w:rsidRPr="001E3DE8">
        <w:rPr>
          <w:color w:val="000000"/>
        </w:rPr>
        <w:t>Did you know that computers can know who you are not, just by what you write, but also by how you write it? Coursera uses Biometric Keystroke signatures for plagiarism detection. If you can’t write a sentence with the same statistical distribution of key press timings as in your previous work, the</w:t>
      </w:r>
      <w:r w:rsidR="000F173A" w:rsidRPr="001E3DE8">
        <w:rPr>
          <w:color w:val="000000"/>
        </w:rPr>
        <w:t>y</w:t>
      </w:r>
      <w:r w:rsidRPr="001E3DE8">
        <w:rPr>
          <w:color w:val="000000"/>
        </w:rPr>
        <w:t xml:space="preserve"> assume that it is not you who is sitting behind the computer.</w:t>
      </w:r>
      <w:r w:rsidR="006225EB" w:rsidRPr="001E3DE8">
        <w:rPr>
          <w:color w:val="000000"/>
        </w:rPr>
        <w:t xml:space="preserve"> In this problem </w:t>
      </w:r>
      <w:r w:rsidR="007C55C5" w:rsidRPr="001E3DE8">
        <w:rPr>
          <w:color w:val="000000"/>
        </w:rPr>
        <w:t>we provide you with three files:</w:t>
      </w:r>
      <w:r w:rsidR="006225EB" w:rsidRPr="001E3DE8">
        <w:rPr>
          <w:color w:val="000000"/>
        </w:rPr>
        <w:t xml:space="preserve"> </w:t>
      </w:r>
    </w:p>
    <w:p w14:paraId="61D820EC" w14:textId="77777777" w:rsidR="006225EB" w:rsidRPr="001E3DE8" w:rsidRDefault="006225EB" w:rsidP="00080211">
      <w:pPr>
        <w:pStyle w:val="Separator"/>
        <w:rPr>
          <w:color w:val="000000"/>
          <w:sz w:val="10"/>
          <w:szCs w:val="10"/>
        </w:rPr>
      </w:pPr>
    </w:p>
    <w:p w14:paraId="3B73EA75" w14:textId="77777777" w:rsidR="00080211" w:rsidRPr="001E3DE8" w:rsidRDefault="001A6E85" w:rsidP="000F173A">
      <w:pPr>
        <w:pStyle w:val="Separator"/>
        <w:ind w:left="720"/>
        <w:rPr>
          <w:color w:val="000000"/>
        </w:rPr>
      </w:pPr>
      <w:r w:rsidRPr="001E3DE8">
        <w:rPr>
          <w:color w:val="000000"/>
          <w:u w:val="single"/>
        </w:rPr>
        <w:t>personKeyTiming</w:t>
      </w:r>
      <w:r w:rsidR="00FA4AE6" w:rsidRPr="001E3DE8">
        <w:rPr>
          <w:color w:val="000000"/>
          <w:u w:val="single"/>
        </w:rPr>
        <w:t>A</w:t>
      </w:r>
      <w:r w:rsidR="006225EB" w:rsidRPr="001E3DE8">
        <w:rPr>
          <w:color w:val="000000"/>
          <w:u w:val="single"/>
        </w:rPr>
        <w:t>.txt</w:t>
      </w:r>
      <w:r w:rsidR="006225EB" w:rsidRPr="001E3DE8">
        <w:rPr>
          <w:color w:val="000000"/>
        </w:rPr>
        <w:t xml:space="preserve"> has keystroke timing information for a user </w:t>
      </w:r>
      <w:r w:rsidR="000F173A" w:rsidRPr="001E3DE8">
        <w:rPr>
          <w:color w:val="000000"/>
        </w:rPr>
        <w:t xml:space="preserve">A </w:t>
      </w:r>
      <w:r w:rsidR="006225EB" w:rsidRPr="001E3DE8">
        <w:rPr>
          <w:color w:val="000000"/>
        </w:rPr>
        <w:t xml:space="preserve">writing a passage. The first column is the time in milliseconds </w:t>
      </w:r>
      <w:r w:rsidR="006225EB" w:rsidRPr="001E3DE8">
        <w:rPr>
          <w:b/>
          <w:i/>
          <w:color w:val="000000"/>
        </w:rPr>
        <w:t>(since the start of writing)</w:t>
      </w:r>
      <w:r w:rsidR="006225EB" w:rsidRPr="001E3DE8">
        <w:rPr>
          <w:color w:val="000000"/>
        </w:rPr>
        <w:t xml:space="preserve"> when </w:t>
      </w:r>
      <w:r w:rsidRPr="001E3DE8">
        <w:rPr>
          <w:color w:val="000000"/>
        </w:rPr>
        <w:t>the user</w:t>
      </w:r>
      <w:r w:rsidR="006225EB" w:rsidRPr="001E3DE8">
        <w:rPr>
          <w:color w:val="000000"/>
        </w:rPr>
        <w:t xml:space="preserve"> hit each key. The second column is the key that the user hit.</w:t>
      </w:r>
    </w:p>
    <w:p w14:paraId="68F6537B" w14:textId="77777777" w:rsidR="004A524A" w:rsidRPr="000F173A" w:rsidRDefault="004A524A" w:rsidP="000F173A">
      <w:pPr>
        <w:pStyle w:val="Separator"/>
        <w:ind w:left="720"/>
        <w:rPr>
          <w:sz w:val="10"/>
          <w:szCs w:val="10"/>
        </w:rPr>
      </w:pPr>
    </w:p>
    <w:p w14:paraId="4CED92BD" w14:textId="77777777" w:rsidR="006225EB" w:rsidRDefault="006225EB" w:rsidP="000F173A">
      <w:pPr>
        <w:pStyle w:val="Text"/>
        <w:ind w:left="720"/>
      </w:pPr>
      <w:r w:rsidRPr="000F173A">
        <w:rPr>
          <w:u w:val="single"/>
        </w:rPr>
        <w:t>person</w:t>
      </w:r>
      <w:r w:rsidR="001A6E85" w:rsidRPr="000F173A">
        <w:rPr>
          <w:u w:val="single"/>
        </w:rPr>
        <w:t>KeyTiming</w:t>
      </w:r>
      <w:r w:rsidR="00FA4AE6" w:rsidRPr="000F173A">
        <w:rPr>
          <w:u w:val="single"/>
        </w:rPr>
        <w:t>B</w:t>
      </w:r>
      <w:r w:rsidRPr="000F173A">
        <w:rPr>
          <w:u w:val="single"/>
        </w:rPr>
        <w:t>.tx</w:t>
      </w:r>
      <w:r>
        <w:t xml:space="preserve">t has keystroke timing information for a second user </w:t>
      </w:r>
      <w:r w:rsidR="000F173A">
        <w:t xml:space="preserve">(user B) </w:t>
      </w:r>
      <w:r>
        <w:t xml:space="preserve">writing the same passage as the user </w:t>
      </w:r>
      <w:r w:rsidR="000F173A">
        <w:t>A</w:t>
      </w:r>
      <w:r>
        <w:t xml:space="preserve">. Even though the content of the passage is the same </w:t>
      </w:r>
      <w:r w:rsidR="000F173A">
        <w:rPr>
          <w:i/>
        </w:rPr>
        <w:t>the timing</w:t>
      </w:r>
      <w:r w:rsidR="000F173A">
        <w:t xml:space="preserve"> of how</w:t>
      </w:r>
      <w:r>
        <w:t xml:space="preserve"> the </w:t>
      </w:r>
      <w:r w:rsidR="001A6E85">
        <w:t xml:space="preserve">second </w:t>
      </w:r>
      <w:r>
        <w:t>user wrote the passage is different.</w:t>
      </w:r>
    </w:p>
    <w:p w14:paraId="51233C91" w14:textId="77777777" w:rsidR="000F173A" w:rsidRPr="000F173A" w:rsidRDefault="000F173A" w:rsidP="000F173A">
      <w:pPr>
        <w:pStyle w:val="Separator"/>
        <w:rPr>
          <w:sz w:val="10"/>
          <w:szCs w:val="10"/>
        </w:rPr>
      </w:pPr>
    </w:p>
    <w:p w14:paraId="4FD773B2" w14:textId="77777777" w:rsidR="000F173A" w:rsidRPr="000F173A" w:rsidRDefault="000F173A" w:rsidP="000F173A">
      <w:pPr>
        <w:pStyle w:val="Text"/>
        <w:ind w:left="720"/>
      </w:pPr>
      <w:r w:rsidRPr="000F173A">
        <w:rPr>
          <w:u w:val="single"/>
        </w:rPr>
        <w:t>email.txt</w:t>
      </w:r>
      <w:r>
        <w:t xml:space="preserve"> has keystroke timing information for an unknown user. We would like to know if the author of the email was user A or user B.</w:t>
      </w:r>
    </w:p>
    <w:p w14:paraId="177E5885" w14:textId="77777777" w:rsidR="006225EB" w:rsidRPr="000F173A" w:rsidRDefault="006225EB" w:rsidP="006225EB">
      <w:pPr>
        <w:pStyle w:val="Text"/>
        <w:rPr>
          <w:color w:val="0000FF"/>
          <w:sz w:val="20"/>
        </w:rPr>
      </w:pPr>
    </w:p>
    <w:p w14:paraId="6516AC86" w14:textId="6AB1C277" w:rsidR="006225EB" w:rsidRPr="001E3DE8" w:rsidRDefault="001A6E85" w:rsidP="000F173A">
      <w:pPr>
        <w:pStyle w:val="Separator"/>
        <w:ind w:left="360"/>
        <w:rPr>
          <w:color w:val="000000"/>
        </w:rPr>
      </w:pPr>
      <w:r w:rsidRPr="001E3DE8">
        <w:rPr>
          <w:color w:val="000000"/>
        </w:rPr>
        <w:t xml:space="preserve">Let </w:t>
      </w:r>
      <w:r w:rsidR="00FA4AE6" w:rsidRPr="001E3DE8">
        <w:rPr>
          <w:color w:val="000000"/>
        </w:rPr>
        <w:t>X</w:t>
      </w:r>
      <w:r w:rsidR="00FA4AE6" w:rsidRPr="001E3DE8">
        <w:rPr>
          <w:color w:val="000000"/>
          <w:vertAlign w:val="subscript"/>
        </w:rPr>
        <w:t xml:space="preserve"> </w:t>
      </w:r>
      <w:r w:rsidR="00FA4AE6" w:rsidRPr="001E3DE8">
        <w:rPr>
          <w:color w:val="000000"/>
        </w:rPr>
        <w:t>and Y be</w:t>
      </w:r>
      <w:r w:rsidRPr="001E3DE8">
        <w:rPr>
          <w:color w:val="000000"/>
        </w:rPr>
        <w:t xml:space="preserve"> random variable</w:t>
      </w:r>
      <w:r w:rsidR="00FA4AE6" w:rsidRPr="001E3DE8">
        <w:rPr>
          <w:color w:val="000000"/>
        </w:rPr>
        <w:t>s</w:t>
      </w:r>
      <w:r w:rsidRPr="001E3DE8">
        <w:rPr>
          <w:color w:val="000000"/>
        </w:rPr>
        <w:t xml:space="preserve"> for the duration of time, in milliseconds, for </w:t>
      </w:r>
      <w:r w:rsidR="00FA4AE6" w:rsidRPr="001E3DE8">
        <w:rPr>
          <w:color w:val="000000"/>
        </w:rPr>
        <w:t>users A and B (respectively)</w:t>
      </w:r>
      <w:r w:rsidRPr="001E3DE8">
        <w:rPr>
          <w:color w:val="000000"/>
        </w:rPr>
        <w:t xml:space="preserve"> to type a key. Assume that each </w:t>
      </w:r>
      <w:r w:rsidR="007C55C5" w:rsidRPr="001E3DE8">
        <w:rPr>
          <w:color w:val="000000"/>
        </w:rPr>
        <w:t xml:space="preserve">keystroke </w:t>
      </w:r>
      <w:r w:rsidR="00FA4AE6" w:rsidRPr="001E3DE8">
        <w:rPr>
          <w:color w:val="000000"/>
        </w:rPr>
        <w:t xml:space="preserve">from a user </w:t>
      </w:r>
      <w:r w:rsidR="007C55C5" w:rsidRPr="001E3DE8">
        <w:rPr>
          <w:color w:val="000000"/>
        </w:rPr>
        <w:t>has a duration</w:t>
      </w:r>
      <w:r w:rsidRPr="001E3DE8">
        <w:rPr>
          <w:color w:val="000000"/>
        </w:rPr>
        <w:t xml:space="preserve"> </w:t>
      </w:r>
      <w:r w:rsidR="007C55C5" w:rsidRPr="001E3DE8">
        <w:rPr>
          <w:color w:val="000000"/>
        </w:rPr>
        <w:t>that</w:t>
      </w:r>
      <w:r w:rsidRPr="001E3DE8">
        <w:rPr>
          <w:color w:val="000000"/>
        </w:rPr>
        <w:t xml:space="preserve"> is an independent </w:t>
      </w:r>
      <w:r w:rsidR="007C55C5" w:rsidRPr="001E3DE8">
        <w:rPr>
          <w:color w:val="000000"/>
        </w:rPr>
        <w:t>random variable with the same distribution.</w:t>
      </w:r>
      <w:r w:rsidRPr="001E3DE8">
        <w:rPr>
          <w:color w:val="000000"/>
        </w:rPr>
        <w:t xml:space="preserve"> </w:t>
      </w:r>
    </w:p>
    <w:p w14:paraId="31E57216" w14:textId="77777777" w:rsidR="006225EB" w:rsidRPr="000F173A" w:rsidRDefault="006225EB" w:rsidP="006225EB">
      <w:pPr>
        <w:pStyle w:val="Text"/>
        <w:rPr>
          <w:sz w:val="10"/>
          <w:szCs w:val="10"/>
        </w:rPr>
      </w:pPr>
    </w:p>
    <w:p w14:paraId="4A5694ED" w14:textId="389D08A7" w:rsidR="001A6E85" w:rsidRDefault="00FA4AE6" w:rsidP="001A6E85">
      <w:pPr>
        <w:pStyle w:val="Text"/>
        <w:numPr>
          <w:ilvl w:val="1"/>
          <w:numId w:val="4"/>
        </w:numPr>
      </w:pPr>
      <w:r>
        <w:t>E</w:t>
      </w:r>
      <w:r w:rsidR="001A6E85">
        <w:t>stimate E[X]</w:t>
      </w:r>
      <w:r>
        <w:t xml:space="preserve"> and E[Y]</w:t>
      </w:r>
      <w:r w:rsidR="00236FA2">
        <w:t>.</w:t>
      </w:r>
    </w:p>
    <w:p w14:paraId="769C2741" w14:textId="77777777" w:rsidR="00FA4AE6" w:rsidRDefault="00FA4AE6" w:rsidP="00FA4AE6">
      <w:pPr>
        <w:pStyle w:val="Text"/>
        <w:numPr>
          <w:ilvl w:val="1"/>
          <w:numId w:val="4"/>
        </w:numPr>
      </w:pPr>
      <w:r>
        <w:t>Estimate E[X</w:t>
      </w:r>
      <w:r>
        <w:rPr>
          <w:vertAlign w:val="superscript"/>
        </w:rPr>
        <w:t>2</w:t>
      </w:r>
      <w:r>
        <w:t>] and E[Y</w:t>
      </w:r>
      <w:r>
        <w:rPr>
          <w:vertAlign w:val="superscript"/>
        </w:rPr>
        <w:t>2</w:t>
      </w:r>
      <w:r>
        <w:t>]</w:t>
      </w:r>
    </w:p>
    <w:p w14:paraId="5F9ADCAD" w14:textId="77777777" w:rsidR="001A6E85" w:rsidRDefault="001A6E85" w:rsidP="001A6E85">
      <w:pPr>
        <w:pStyle w:val="Text"/>
        <w:numPr>
          <w:ilvl w:val="1"/>
          <w:numId w:val="4"/>
        </w:numPr>
      </w:pPr>
      <w:r>
        <w:t>Use your answers to part (a) and (b) and approximate X</w:t>
      </w:r>
      <w:r w:rsidR="00FA4AE6">
        <w:t xml:space="preserve"> and Y</w:t>
      </w:r>
      <w:r>
        <w:t xml:space="preserve"> as</w:t>
      </w:r>
      <w:r w:rsidR="00FA4AE6">
        <w:t xml:space="preserve"> </w:t>
      </w:r>
      <w:proofErr w:type="spellStart"/>
      <w:r w:rsidR="000F173A">
        <w:t>N</w:t>
      </w:r>
      <w:r w:rsidR="00FA4AE6">
        <w:t>ormals</w:t>
      </w:r>
      <w:proofErr w:type="spellEnd"/>
      <w:r w:rsidR="00FA4AE6">
        <w:t xml:space="preserve"> with mean and variance that match their biometric data.</w:t>
      </w:r>
      <w:r>
        <w:t xml:space="preserve"> Report </w:t>
      </w:r>
      <w:r w:rsidR="00FA4AE6">
        <w:t>both distributions</w:t>
      </w:r>
      <w:r>
        <w:t>.</w:t>
      </w:r>
    </w:p>
    <w:p w14:paraId="4255B8BA" w14:textId="47A809D6" w:rsidR="004D3519" w:rsidRPr="00BE4AF6" w:rsidRDefault="00FA4AE6" w:rsidP="00BE4AF6">
      <w:pPr>
        <w:pStyle w:val="Text"/>
        <w:numPr>
          <w:ilvl w:val="1"/>
          <w:numId w:val="4"/>
        </w:numPr>
      </w:pPr>
      <w:r w:rsidRPr="00BE4AF6">
        <w:t xml:space="preserve">Calculate the </w:t>
      </w:r>
      <w:r w:rsidR="000F173A" w:rsidRPr="00BE4AF6">
        <w:t>ratio of the probability that user A wrote the email over the probability that user B wrote the email.</w:t>
      </w:r>
      <w:r w:rsidR="007C55C5" w:rsidRPr="00BE4AF6">
        <w:t xml:space="preserve"> </w:t>
      </w:r>
      <w:r w:rsidR="008435C1" w:rsidRPr="00BE4AF6">
        <w:t xml:space="preserve">You don’t need to submit code, but you should include the formula </w:t>
      </w:r>
      <w:r w:rsidR="00BE4AF6" w:rsidRPr="00BE4AF6">
        <w:t xml:space="preserve">that you attempted to calculate and a few sentence </w:t>
      </w:r>
      <w:proofErr w:type="gramStart"/>
      <w:r w:rsidR="00BE4AF6" w:rsidRPr="00BE4AF6">
        <w:t>description</w:t>
      </w:r>
      <w:proofErr w:type="gramEnd"/>
      <w:r w:rsidR="00BE4AF6" w:rsidRPr="00BE4AF6">
        <w:t xml:space="preserve"> of how your code works.</w:t>
      </w:r>
    </w:p>
    <w:sectPr w:rsidR="004D3519" w:rsidRPr="00BE4AF6">
      <w:headerReference w:type="default" r:id="rId11"/>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73AE3" w14:textId="77777777" w:rsidR="00244958" w:rsidRDefault="00244958">
      <w:r>
        <w:separator/>
      </w:r>
    </w:p>
  </w:endnote>
  <w:endnote w:type="continuationSeparator" w:id="0">
    <w:p w14:paraId="6DDE70B6" w14:textId="77777777" w:rsidR="00244958" w:rsidRDefault="0024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D289D" w14:textId="77777777" w:rsidR="00244958" w:rsidRDefault="00244958">
      <w:r>
        <w:separator/>
      </w:r>
    </w:p>
  </w:footnote>
  <w:footnote w:type="continuationSeparator" w:id="0">
    <w:p w14:paraId="390730A0" w14:textId="77777777" w:rsidR="00244958" w:rsidRDefault="00244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C71E" w14:textId="77777777" w:rsidR="008D603B" w:rsidRDefault="008D603B">
    <w:pPr>
      <w:pStyle w:val="Header"/>
    </w:pPr>
    <w:r>
      <w:tab/>
    </w:r>
    <w:r>
      <w:tab/>
      <w:t xml:space="preserve">– </w:t>
    </w:r>
    <w:r>
      <w:pgNum/>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561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451BD0"/>
    <w:multiLevelType w:val="hybridMultilevel"/>
    <w:tmpl w:val="72E89E3C"/>
    <w:lvl w:ilvl="0" w:tplc="ECE00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14C73"/>
    <w:multiLevelType w:val="hybridMultilevel"/>
    <w:tmpl w:val="9B688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43A5A"/>
    <w:multiLevelType w:val="hybridMultilevel"/>
    <w:tmpl w:val="B00C39A2"/>
    <w:lvl w:ilvl="0" w:tplc="7562BA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85D20"/>
    <w:multiLevelType w:val="hybridMultilevel"/>
    <w:tmpl w:val="174891DE"/>
    <w:lvl w:ilvl="0" w:tplc="7DE4FE9A">
      <w:start w:val="1"/>
      <w:numFmt w:val="decimal"/>
      <w:lvlText w:val="%1."/>
      <w:lvlJc w:val="left"/>
      <w:pPr>
        <w:tabs>
          <w:tab w:val="num" w:pos="360"/>
        </w:tabs>
        <w:ind w:left="360" w:hanging="360"/>
      </w:pPr>
      <w:rPr>
        <w:rFonts w:hint="default"/>
      </w:rPr>
    </w:lvl>
    <w:lvl w:ilvl="1" w:tplc="F7A87DC4">
      <w:start w:val="1"/>
      <w:numFmt w:val="lowerLetter"/>
      <w:lvlText w:val="%2."/>
      <w:lvlJc w:val="left"/>
      <w:pPr>
        <w:tabs>
          <w:tab w:val="num" w:pos="1080"/>
        </w:tabs>
        <w:ind w:left="1080" w:hanging="360"/>
      </w:pPr>
    </w:lvl>
    <w:lvl w:ilvl="2" w:tplc="4FC49E5E" w:tentative="1">
      <w:start w:val="1"/>
      <w:numFmt w:val="lowerRoman"/>
      <w:lvlText w:val="%3."/>
      <w:lvlJc w:val="right"/>
      <w:pPr>
        <w:tabs>
          <w:tab w:val="num" w:pos="1800"/>
        </w:tabs>
        <w:ind w:left="1800" w:hanging="180"/>
      </w:pPr>
    </w:lvl>
    <w:lvl w:ilvl="3" w:tplc="234C943E" w:tentative="1">
      <w:start w:val="1"/>
      <w:numFmt w:val="decimal"/>
      <w:lvlText w:val="%4."/>
      <w:lvlJc w:val="left"/>
      <w:pPr>
        <w:tabs>
          <w:tab w:val="num" w:pos="2520"/>
        </w:tabs>
        <w:ind w:left="2520" w:hanging="360"/>
      </w:pPr>
    </w:lvl>
    <w:lvl w:ilvl="4" w:tplc="B3344148" w:tentative="1">
      <w:start w:val="1"/>
      <w:numFmt w:val="lowerLetter"/>
      <w:lvlText w:val="%5."/>
      <w:lvlJc w:val="left"/>
      <w:pPr>
        <w:tabs>
          <w:tab w:val="num" w:pos="3240"/>
        </w:tabs>
        <w:ind w:left="3240" w:hanging="360"/>
      </w:pPr>
    </w:lvl>
    <w:lvl w:ilvl="5" w:tplc="DD6AC6F0" w:tentative="1">
      <w:start w:val="1"/>
      <w:numFmt w:val="lowerRoman"/>
      <w:lvlText w:val="%6."/>
      <w:lvlJc w:val="right"/>
      <w:pPr>
        <w:tabs>
          <w:tab w:val="num" w:pos="3960"/>
        </w:tabs>
        <w:ind w:left="3960" w:hanging="180"/>
      </w:pPr>
    </w:lvl>
    <w:lvl w:ilvl="6" w:tplc="8B48AA34" w:tentative="1">
      <w:start w:val="1"/>
      <w:numFmt w:val="decimal"/>
      <w:lvlText w:val="%7."/>
      <w:lvlJc w:val="left"/>
      <w:pPr>
        <w:tabs>
          <w:tab w:val="num" w:pos="4680"/>
        </w:tabs>
        <w:ind w:left="4680" w:hanging="360"/>
      </w:pPr>
    </w:lvl>
    <w:lvl w:ilvl="7" w:tplc="100262DE" w:tentative="1">
      <w:start w:val="1"/>
      <w:numFmt w:val="lowerLetter"/>
      <w:lvlText w:val="%8."/>
      <w:lvlJc w:val="left"/>
      <w:pPr>
        <w:tabs>
          <w:tab w:val="num" w:pos="5400"/>
        </w:tabs>
        <w:ind w:left="5400" w:hanging="360"/>
      </w:pPr>
    </w:lvl>
    <w:lvl w:ilvl="8" w:tplc="45DC8530" w:tentative="1">
      <w:start w:val="1"/>
      <w:numFmt w:val="lowerRoman"/>
      <w:lvlText w:val="%9."/>
      <w:lvlJc w:val="right"/>
      <w:pPr>
        <w:tabs>
          <w:tab w:val="num" w:pos="6120"/>
        </w:tabs>
        <w:ind w:left="6120" w:hanging="180"/>
      </w:pPr>
    </w:lvl>
  </w:abstractNum>
  <w:abstractNum w:abstractNumId="5" w15:restartNumberingAfterBreak="0">
    <w:nsid w:val="172E62FE"/>
    <w:multiLevelType w:val="hybridMultilevel"/>
    <w:tmpl w:val="A34898D8"/>
    <w:lvl w:ilvl="0" w:tplc="8A72B43A">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Letter"/>
      <w:lvlText w:val="%3.)"/>
      <w:lvlJc w:val="left"/>
      <w:pPr>
        <w:tabs>
          <w:tab w:val="num" w:pos="1980"/>
        </w:tabs>
        <w:ind w:left="1980"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28E8785D"/>
    <w:multiLevelType w:val="hybridMultilevel"/>
    <w:tmpl w:val="D28A82F4"/>
    <w:lvl w:ilvl="0" w:tplc="3064F37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95DA7"/>
    <w:multiLevelType w:val="hybridMultilevel"/>
    <w:tmpl w:val="0FE40B48"/>
    <w:lvl w:ilvl="0" w:tplc="E3C20C9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D71CE"/>
    <w:multiLevelType w:val="hybridMultilevel"/>
    <w:tmpl w:val="86B43676"/>
    <w:lvl w:ilvl="0" w:tplc="B76EAE4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C377E"/>
    <w:multiLevelType w:val="hybridMultilevel"/>
    <w:tmpl w:val="23E44B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85B1C"/>
    <w:multiLevelType w:val="hybridMultilevel"/>
    <w:tmpl w:val="7DA0D4B2"/>
    <w:lvl w:ilvl="0" w:tplc="19B0C638">
      <w:start w:val="1"/>
      <w:numFmt w:val="lowerLetter"/>
      <w:lvlText w:val="%1."/>
      <w:lvlJc w:val="left"/>
      <w:pPr>
        <w:tabs>
          <w:tab w:val="num" w:pos="720"/>
        </w:tabs>
        <w:ind w:left="720" w:hanging="360"/>
      </w:pPr>
      <w:rPr>
        <w:rFonts w:hint="default"/>
      </w:rPr>
    </w:lvl>
    <w:lvl w:ilvl="1" w:tplc="F3D86846" w:tentative="1">
      <w:start w:val="1"/>
      <w:numFmt w:val="lowerLetter"/>
      <w:lvlText w:val="%2."/>
      <w:lvlJc w:val="left"/>
      <w:pPr>
        <w:tabs>
          <w:tab w:val="num" w:pos="1440"/>
        </w:tabs>
        <w:ind w:left="1440" w:hanging="360"/>
      </w:pPr>
    </w:lvl>
    <w:lvl w:ilvl="2" w:tplc="B0763E3A" w:tentative="1">
      <w:start w:val="1"/>
      <w:numFmt w:val="lowerRoman"/>
      <w:lvlText w:val="%3."/>
      <w:lvlJc w:val="right"/>
      <w:pPr>
        <w:tabs>
          <w:tab w:val="num" w:pos="2160"/>
        </w:tabs>
        <w:ind w:left="2160" w:hanging="180"/>
      </w:pPr>
    </w:lvl>
    <w:lvl w:ilvl="3" w:tplc="9D40155E" w:tentative="1">
      <w:start w:val="1"/>
      <w:numFmt w:val="decimal"/>
      <w:lvlText w:val="%4."/>
      <w:lvlJc w:val="left"/>
      <w:pPr>
        <w:tabs>
          <w:tab w:val="num" w:pos="2880"/>
        </w:tabs>
        <w:ind w:left="2880" w:hanging="360"/>
      </w:pPr>
    </w:lvl>
    <w:lvl w:ilvl="4" w:tplc="FA4AAA50" w:tentative="1">
      <w:start w:val="1"/>
      <w:numFmt w:val="lowerLetter"/>
      <w:lvlText w:val="%5."/>
      <w:lvlJc w:val="left"/>
      <w:pPr>
        <w:tabs>
          <w:tab w:val="num" w:pos="3600"/>
        </w:tabs>
        <w:ind w:left="3600" w:hanging="360"/>
      </w:pPr>
    </w:lvl>
    <w:lvl w:ilvl="5" w:tplc="584E336A" w:tentative="1">
      <w:start w:val="1"/>
      <w:numFmt w:val="lowerRoman"/>
      <w:lvlText w:val="%6."/>
      <w:lvlJc w:val="right"/>
      <w:pPr>
        <w:tabs>
          <w:tab w:val="num" w:pos="4320"/>
        </w:tabs>
        <w:ind w:left="4320" w:hanging="180"/>
      </w:pPr>
    </w:lvl>
    <w:lvl w:ilvl="6" w:tplc="DE90CA36" w:tentative="1">
      <w:start w:val="1"/>
      <w:numFmt w:val="decimal"/>
      <w:lvlText w:val="%7."/>
      <w:lvlJc w:val="left"/>
      <w:pPr>
        <w:tabs>
          <w:tab w:val="num" w:pos="5040"/>
        </w:tabs>
        <w:ind w:left="5040" w:hanging="360"/>
      </w:pPr>
    </w:lvl>
    <w:lvl w:ilvl="7" w:tplc="1158A288" w:tentative="1">
      <w:start w:val="1"/>
      <w:numFmt w:val="lowerLetter"/>
      <w:lvlText w:val="%8."/>
      <w:lvlJc w:val="left"/>
      <w:pPr>
        <w:tabs>
          <w:tab w:val="num" w:pos="5760"/>
        </w:tabs>
        <w:ind w:left="5760" w:hanging="360"/>
      </w:pPr>
    </w:lvl>
    <w:lvl w:ilvl="8" w:tplc="A9521D78" w:tentative="1">
      <w:start w:val="1"/>
      <w:numFmt w:val="lowerRoman"/>
      <w:lvlText w:val="%9."/>
      <w:lvlJc w:val="right"/>
      <w:pPr>
        <w:tabs>
          <w:tab w:val="num" w:pos="6480"/>
        </w:tabs>
        <w:ind w:left="6480" w:hanging="180"/>
      </w:pPr>
    </w:lvl>
  </w:abstractNum>
  <w:abstractNum w:abstractNumId="11" w15:restartNumberingAfterBreak="0">
    <w:nsid w:val="31E55C92"/>
    <w:multiLevelType w:val="hybridMultilevel"/>
    <w:tmpl w:val="B00C39A2"/>
    <w:lvl w:ilvl="0" w:tplc="7562BA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216C8"/>
    <w:multiLevelType w:val="hybridMultilevel"/>
    <w:tmpl w:val="7D92B188"/>
    <w:lvl w:ilvl="0" w:tplc="7562BA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8385A"/>
    <w:multiLevelType w:val="hybridMultilevel"/>
    <w:tmpl w:val="504E4A76"/>
    <w:lvl w:ilvl="0" w:tplc="FFFFFFFF">
      <w:start w:val="1"/>
      <w:numFmt w:val="lowerLetter"/>
      <w:lvlText w:val="%1."/>
      <w:lvlJc w:val="left"/>
      <w:pPr>
        <w:tabs>
          <w:tab w:val="num" w:pos="360"/>
        </w:tabs>
        <w:ind w:left="360" w:hanging="360"/>
      </w:pPr>
      <w:rPr>
        <w:rFonts w:hint="default"/>
      </w:rPr>
    </w:lvl>
    <w:lvl w:ilvl="1" w:tplc="160C16C0">
      <w:start w:val="1"/>
      <w:numFmt w:val="lowerLetter"/>
      <w:lvlText w:val="%2."/>
      <w:lvlJc w:val="left"/>
      <w:pPr>
        <w:tabs>
          <w:tab w:val="num" w:pos="1080"/>
        </w:tabs>
        <w:ind w:left="1080" w:hanging="360"/>
      </w:pPr>
      <w:rPr>
        <w:rFonts w:hint="default"/>
      </w:rPr>
    </w:lvl>
    <w:lvl w:ilvl="2" w:tplc="16F89CF6">
      <w:start w:val="1"/>
      <w:numFmt w:val="lowerLetter"/>
      <w:lvlText w:val="%3.)"/>
      <w:lvlJc w:val="left"/>
      <w:pPr>
        <w:tabs>
          <w:tab w:val="num" w:pos="1980"/>
        </w:tabs>
        <w:ind w:left="1980" w:hanging="360"/>
      </w:pPr>
      <w:rPr>
        <w:rFonts w:hint="default"/>
      </w:rPr>
    </w:lvl>
    <w:lvl w:ilvl="3" w:tplc="F294CFA4" w:tentative="1">
      <w:start w:val="1"/>
      <w:numFmt w:val="decimal"/>
      <w:lvlText w:val="%4."/>
      <w:lvlJc w:val="left"/>
      <w:pPr>
        <w:tabs>
          <w:tab w:val="num" w:pos="2520"/>
        </w:tabs>
        <w:ind w:left="2520" w:hanging="360"/>
      </w:pPr>
    </w:lvl>
    <w:lvl w:ilvl="4" w:tplc="5B343E52" w:tentative="1">
      <w:start w:val="1"/>
      <w:numFmt w:val="lowerLetter"/>
      <w:lvlText w:val="%5."/>
      <w:lvlJc w:val="left"/>
      <w:pPr>
        <w:tabs>
          <w:tab w:val="num" w:pos="3240"/>
        </w:tabs>
        <w:ind w:left="3240" w:hanging="360"/>
      </w:pPr>
    </w:lvl>
    <w:lvl w:ilvl="5" w:tplc="1954ECFE" w:tentative="1">
      <w:start w:val="1"/>
      <w:numFmt w:val="lowerRoman"/>
      <w:lvlText w:val="%6."/>
      <w:lvlJc w:val="right"/>
      <w:pPr>
        <w:tabs>
          <w:tab w:val="num" w:pos="3960"/>
        </w:tabs>
        <w:ind w:left="3960" w:hanging="180"/>
      </w:pPr>
    </w:lvl>
    <w:lvl w:ilvl="6" w:tplc="68726B2A" w:tentative="1">
      <w:start w:val="1"/>
      <w:numFmt w:val="decimal"/>
      <w:lvlText w:val="%7."/>
      <w:lvlJc w:val="left"/>
      <w:pPr>
        <w:tabs>
          <w:tab w:val="num" w:pos="4680"/>
        </w:tabs>
        <w:ind w:left="4680" w:hanging="360"/>
      </w:pPr>
    </w:lvl>
    <w:lvl w:ilvl="7" w:tplc="87AEB706" w:tentative="1">
      <w:start w:val="1"/>
      <w:numFmt w:val="lowerLetter"/>
      <w:lvlText w:val="%8."/>
      <w:lvlJc w:val="left"/>
      <w:pPr>
        <w:tabs>
          <w:tab w:val="num" w:pos="5400"/>
        </w:tabs>
        <w:ind w:left="5400" w:hanging="360"/>
      </w:pPr>
    </w:lvl>
    <w:lvl w:ilvl="8" w:tplc="10B65A0E" w:tentative="1">
      <w:start w:val="1"/>
      <w:numFmt w:val="lowerRoman"/>
      <w:lvlText w:val="%9."/>
      <w:lvlJc w:val="right"/>
      <w:pPr>
        <w:tabs>
          <w:tab w:val="num" w:pos="6120"/>
        </w:tabs>
        <w:ind w:left="6120" w:hanging="180"/>
      </w:pPr>
    </w:lvl>
  </w:abstractNum>
  <w:abstractNum w:abstractNumId="14" w15:restartNumberingAfterBreak="0">
    <w:nsid w:val="3C403450"/>
    <w:multiLevelType w:val="hybridMultilevel"/>
    <w:tmpl w:val="270AFB64"/>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3FFE2341"/>
    <w:multiLevelType w:val="hybridMultilevel"/>
    <w:tmpl w:val="1F788492"/>
    <w:lvl w:ilvl="0" w:tplc="A95820CC">
      <w:start w:val="1"/>
      <w:numFmt w:val="lowerLetter"/>
      <w:lvlText w:val="%1."/>
      <w:lvlJc w:val="left"/>
      <w:pPr>
        <w:tabs>
          <w:tab w:val="num" w:pos="720"/>
        </w:tabs>
        <w:ind w:left="720" w:hanging="360"/>
      </w:pPr>
      <w:rPr>
        <w:rFonts w:hint="default"/>
      </w:rPr>
    </w:lvl>
    <w:lvl w:ilvl="1" w:tplc="B75EFFAC" w:tentative="1">
      <w:start w:val="1"/>
      <w:numFmt w:val="lowerLetter"/>
      <w:lvlText w:val="%2."/>
      <w:lvlJc w:val="left"/>
      <w:pPr>
        <w:tabs>
          <w:tab w:val="num" w:pos="1440"/>
        </w:tabs>
        <w:ind w:left="1440" w:hanging="360"/>
      </w:pPr>
    </w:lvl>
    <w:lvl w:ilvl="2" w:tplc="0D980308" w:tentative="1">
      <w:start w:val="1"/>
      <w:numFmt w:val="lowerRoman"/>
      <w:lvlText w:val="%3."/>
      <w:lvlJc w:val="right"/>
      <w:pPr>
        <w:tabs>
          <w:tab w:val="num" w:pos="2160"/>
        </w:tabs>
        <w:ind w:left="2160" w:hanging="180"/>
      </w:pPr>
    </w:lvl>
    <w:lvl w:ilvl="3" w:tplc="BB484DBA" w:tentative="1">
      <w:start w:val="1"/>
      <w:numFmt w:val="decimal"/>
      <w:lvlText w:val="%4."/>
      <w:lvlJc w:val="left"/>
      <w:pPr>
        <w:tabs>
          <w:tab w:val="num" w:pos="2880"/>
        </w:tabs>
        <w:ind w:left="2880" w:hanging="360"/>
      </w:pPr>
    </w:lvl>
    <w:lvl w:ilvl="4" w:tplc="33FA4D78" w:tentative="1">
      <w:start w:val="1"/>
      <w:numFmt w:val="lowerLetter"/>
      <w:lvlText w:val="%5."/>
      <w:lvlJc w:val="left"/>
      <w:pPr>
        <w:tabs>
          <w:tab w:val="num" w:pos="3600"/>
        </w:tabs>
        <w:ind w:left="3600" w:hanging="360"/>
      </w:pPr>
    </w:lvl>
    <w:lvl w:ilvl="5" w:tplc="83B8AB2A" w:tentative="1">
      <w:start w:val="1"/>
      <w:numFmt w:val="lowerRoman"/>
      <w:lvlText w:val="%6."/>
      <w:lvlJc w:val="right"/>
      <w:pPr>
        <w:tabs>
          <w:tab w:val="num" w:pos="4320"/>
        </w:tabs>
        <w:ind w:left="4320" w:hanging="180"/>
      </w:pPr>
    </w:lvl>
    <w:lvl w:ilvl="6" w:tplc="D65E880E" w:tentative="1">
      <w:start w:val="1"/>
      <w:numFmt w:val="decimal"/>
      <w:lvlText w:val="%7."/>
      <w:lvlJc w:val="left"/>
      <w:pPr>
        <w:tabs>
          <w:tab w:val="num" w:pos="5040"/>
        </w:tabs>
        <w:ind w:left="5040" w:hanging="360"/>
      </w:pPr>
    </w:lvl>
    <w:lvl w:ilvl="7" w:tplc="1554A0D2" w:tentative="1">
      <w:start w:val="1"/>
      <w:numFmt w:val="lowerLetter"/>
      <w:lvlText w:val="%8."/>
      <w:lvlJc w:val="left"/>
      <w:pPr>
        <w:tabs>
          <w:tab w:val="num" w:pos="5760"/>
        </w:tabs>
        <w:ind w:left="5760" w:hanging="360"/>
      </w:pPr>
    </w:lvl>
    <w:lvl w:ilvl="8" w:tplc="2BC817B0" w:tentative="1">
      <w:start w:val="1"/>
      <w:numFmt w:val="lowerRoman"/>
      <w:lvlText w:val="%9."/>
      <w:lvlJc w:val="right"/>
      <w:pPr>
        <w:tabs>
          <w:tab w:val="num" w:pos="6480"/>
        </w:tabs>
        <w:ind w:left="6480" w:hanging="180"/>
      </w:pPr>
    </w:lvl>
  </w:abstractNum>
  <w:abstractNum w:abstractNumId="16" w15:restartNumberingAfterBreak="0">
    <w:nsid w:val="46282C89"/>
    <w:multiLevelType w:val="hybridMultilevel"/>
    <w:tmpl w:val="086A1DB6"/>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15:restartNumberingAfterBreak="0">
    <w:nsid w:val="48662FBE"/>
    <w:multiLevelType w:val="hybridMultilevel"/>
    <w:tmpl w:val="D4428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B23478"/>
    <w:multiLevelType w:val="hybridMultilevel"/>
    <w:tmpl w:val="80301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CE3FAB"/>
    <w:multiLevelType w:val="hybridMultilevel"/>
    <w:tmpl w:val="7ED63CE8"/>
    <w:lvl w:ilvl="0" w:tplc="0038BB06">
      <w:start w:val="1"/>
      <w:numFmt w:val="lowerLetter"/>
      <w:lvlText w:val="%1."/>
      <w:lvlJc w:val="left"/>
      <w:pPr>
        <w:tabs>
          <w:tab w:val="num" w:pos="360"/>
        </w:tabs>
        <w:ind w:left="360" w:hanging="360"/>
      </w:pPr>
    </w:lvl>
    <w:lvl w:ilvl="1" w:tplc="45543658" w:tentative="1">
      <w:start w:val="1"/>
      <w:numFmt w:val="lowerLetter"/>
      <w:lvlText w:val="%2."/>
      <w:lvlJc w:val="left"/>
      <w:pPr>
        <w:tabs>
          <w:tab w:val="num" w:pos="720"/>
        </w:tabs>
        <w:ind w:left="720" w:hanging="360"/>
      </w:pPr>
    </w:lvl>
    <w:lvl w:ilvl="2" w:tplc="22FA436E" w:tentative="1">
      <w:start w:val="1"/>
      <w:numFmt w:val="lowerRoman"/>
      <w:lvlText w:val="%3."/>
      <w:lvlJc w:val="right"/>
      <w:pPr>
        <w:tabs>
          <w:tab w:val="num" w:pos="1440"/>
        </w:tabs>
        <w:ind w:left="1440" w:hanging="180"/>
      </w:pPr>
    </w:lvl>
    <w:lvl w:ilvl="3" w:tplc="4970D6B6" w:tentative="1">
      <w:start w:val="1"/>
      <w:numFmt w:val="decimal"/>
      <w:lvlText w:val="%4."/>
      <w:lvlJc w:val="left"/>
      <w:pPr>
        <w:tabs>
          <w:tab w:val="num" w:pos="2160"/>
        </w:tabs>
        <w:ind w:left="2160" w:hanging="360"/>
      </w:pPr>
    </w:lvl>
    <w:lvl w:ilvl="4" w:tplc="80E0858A" w:tentative="1">
      <w:start w:val="1"/>
      <w:numFmt w:val="lowerLetter"/>
      <w:lvlText w:val="%5."/>
      <w:lvlJc w:val="left"/>
      <w:pPr>
        <w:tabs>
          <w:tab w:val="num" w:pos="2880"/>
        </w:tabs>
        <w:ind w:left="2880" w:hanging="360"/>
      </w:pPr>
    </w:lvl>
    <w:lvl w:ilvl="5" w:tplc="A3C071C0" w:tentative="1">
      <w:start w:val="1"/>
      <w:numFmt w:val="lowerRoman"/>
      <w:lvlText w:val="%6."/>
      <w:lvlJc w:val="right"/>
      <w:pPr>
        <w:tabs>
          <w:tab w:val="num" w:pos="3600"/>
        </w:tabs>
        <w:ind w:left="3600" w:hanging="180"/>
      </w:pPr>
    </w:lvl>
    <w:lvl w:ilvl="6" w:tplc="4D5E852C" w:tentative="1">
      <w:start w:val="1"/>
      <w:numFmt w:val="decimal"/>
      <w:lvlText w:val="%7."/>
      <w:lvlJc w:val="left"/>
      <w:pPr>
        <w:tabs>
          <w:tab w:val="num" w:pos="4320"/>
        </w:tabs>
        <w:ind w:left="4320" w:hanging="360"/>
      </w:pPr>
    </w:lvl>
    <w:lvl w:ilvl="7" w:tplc="4AE24584" w:tentative="1">
      <w:start w:val="1"/>
      <w:numFmt w:val="lowerLetter"/>
      <w:lvlText w:val="%8."/>
      <w:lvlJc w:val="left"/>
      <w:pPr>
        <w:tabs>
          <w:tab w:val="num" w:pos="5040"/>
        </w:tabs>
        <w:ind w:left="5040" w:hanging="360"/>
      </w:pPr>
    </w:lvl>
    <w:lvl w:ilvl="8" w:tplc="5D9A4FC2" w:tentative="1">
      <w:start w:val="1"/>
      <w:numFmt w:val="lowerRoman"/>
      <w:lvlText w:val="%9."/>
      <w:lvlJc w:val="right"/>
      <w:pPr>
        <w:tabs>
          <w:tab w:val="num" w:pos="5760"/>
        </w:tabs>
        <w:ind w:left="5760" w:hanging="180"/>
      </w:pPr>
    </w:lvl>
  </w:abstractNum>
  <w:abstractNum w:abstractNumId="20" w15:restartNumberingAfterBreak="0">
    <w:nsid w:val="5429649E"/>
    <w:multiLevelType w:val="hybridMultilevel"/>
    <w:tmpl w:val="BFC0C6C0"/>
    <w:lvl w:ilvl="0" w:tplc="43A2E8B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950F6"/>
    <w:multiLevelType w:val="hybridMultilevel"/>
    <w:tmpl w:val="504E4A76"/>
    <w:lvl w:ilvl="0" w:tplc="FFFFFFFF">
      <w:start w:val="1"/>
      <w:numFmt w:val="lowerLetter"/>
      <w:lvlText w:val="%1."/>
      <w:lvlJc w:val="left"/>
      <w:pPr>
        <w:tabs>
          <w:tab w:val="num" w:pos="360"/>
        </w:tabs>
        <w:ind w:left="360" w:hanging="360"/>
      </w:pPr>
      <w:rPr>
        <w:rFonts w:hint="default"/>
      </w:rPr>
    </w:lvl>
    <w:lvl w:ilvl="1" w:tplc="160C16C0">
      <w:start w:val="1"/>
      <w:numFmt w:val="lowerLetter"/>
      <w:lvlText w:val="%2."/>
      <w:lvlJc w:val="left"/>
      <w:pPr>
        <w:tabs>
          <w:tab w:val="num" w:pos="1080"/>
        </w:tabs>
        <w:ind w:left="1080" w:hanging="360"/>
      </w:pPr>
      <w:rPr>
        <w:rFonts w:hint="default"/>
      </w:rPr>
    </w:lvl>
    <w:lvl w:ilvl="2" w:tplc="16F89CF6">
      <w:start w:val="1"/>
      <w:numFmt w:val="lowerLetter"/>
      <w:lvlText w:val="%3.)"/>
      <w:lvlJc w:val="left"/>
      <w:pPr>
        <w:tabs>
          <w:tab w:val="num" w:pos="1980"/>
        </w:tabs>
        <w:ind w:left="1980" w:hanging="360"/>
      </w:pPr>
      <w:rPr>
        <w:rFonts w:hint="default"/>
      </w:rPr>
    </w:lvl>
    <w:lvl w:ilvl="3" w:tplc="F294CFA4" w:tentative="1">
      <w:start w:val="1"/>
      <w:numFmt w:val="decimal"/>
      <w:lvlText w:val="%4."/>
      <w:lvlJc w:val="left"/>
      <w:pPr>
        <w:tabs>
          <w:tab w:val="num" w:pos="2520"/>
        </w:tabs>
        <w:ind w:left="2520" w:hanging="360"/>
      </w:pPr>
    </w:lvl>
    <w:lvl w:ilvl="4" w:tplc="5B343E52" w:tentative="1">
      <w:start w:val="1"/>
      <w:numFmt w:val="lowerLetter"/>
      <w:lvlText w:val="%5."/>
      <w:lvlJc w:val="left"/>
      <w:pPr>
        <w:tabs>
          <w:tab w:val="num" w:pos="3240"/>
        </w:tabs>
        <w:ind w:left="3240" w:hanging="360"/>
      </w:pPr>
    </w:lvl>
    <w:lvl w:ilvl="5" w:tplc="1954ECFE" w:tentative="1">
      <w:start w:val="1"/>
      <w:numFmt w:val="lowerRoman"/>
      <w:lvlText w:val="%6."/>
      <w:lvlJc w:val="right"/>
      <w:pPr>
        <w:tabs>
          <w:tab w:val="num" w:pos="3960"/>
        </w:tabs>
        <w:ind w:left="3960" w:hanging="180"/>
      </w:pPr>
    </w:lvl>
    <w:lvl w:ilvl="6" w:tplc="68726B2A" w:tentative="1">
      <w:start w:val="1"/>
      <w:numFmt w:val="decimal"/>
      <w:lvlText w:val="%7."/>
      <w:lvlJc w:val="left"/>
      <w:pPr>
        <w:tabs>
          <w:tab w:val="num" w:pos="4680"/>
        </w:tabs>
        <w:ind w:left="4680" w:hanging="360"/>
      </w:pPr>
    </w:lvl>
    <w:lvl w:ilvl="7" w:tplc="87AEB706" w:tentative="1">
      <w:start w:val="1"/>
      <w:numFmt w:val="lowerLetter"/>
      <w:lvlText w:val="%8."/>
      <w:lvlJc w:val="left"/>
      <w:pPr>
        <w:tabs>
          <w:tab w:val="num" w:pos="5400"/>
        </w:tabs>
        <w:ind w:left="5400" w:hanging="360"/>
      </w:pPr>
    </w:lvl>
    <w:lvl w:ilvl="8" w:tplc="10B65A0E" w:tentative="1">
      <w:start w:val="1"/>
      <w:numFmt w:val="lowerRoman"/>
      <w:lvlText w:val="%9."/>
      <w:lvlJc w:val="right"/>
      <w:pPr>
        <w:tabs>
          <w:tab w:val="num" w:pos="6120"/>
        </w:tabs>
        <w:ind w:left="6120" w:hanging="180"/>
      </w:pPr>
    </w:lvl>
  </w:abstractNum>
  <w:abstractNum w:abstractNumId="22" w15:restartNumberingAfterBreak="0">
    <w:nsid w:val="5BFD3960"/>
    <w:multiLevelType w:val="hybridMultilevel"/>
    <w:tmpl w:val="8BB88F1E"/>
    <w:lvl w:ilvl="0" w:tplc="2026C9F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0B42DD"/>
    <w:multiLevelType w:val="hybridMultilevel"/>
    <w:tmpl w:val="BAD2C36C"/>
    <w:lvl w:ilvl="0" w:tplc="02EC6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3C5859"/>
    <w:multiLevelType w:val="hybridMultilevel"/>
    <w:tmpl w:val="2436ABFA"/>
    <w:lvl w:ilvl="0" w:tplc="AA96C4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6E7010"/>
    <w:multiLevelType w:val="hybridMultilevel"/>
    <w:tmpl w:val="B810AF6C"/>
    <w:lvl w:ilvl="0" w:tplc="644E9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C696C"/>
    <w:multiLevelType w:val="hybridMultilevel"/>
    <w:tmpl w:val="34588C6E"/>
    <w:lvl w:ilvl="0" w:tplc="06567BD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C5D78"/>
    <w:multiLevelType w:val="hybridMultilevel"/>
    <w:tmpl w:val="928A2E6A"/>
    <w:lvl w:ilvl="0" w:tplc="04090019">
      <w:start w:val="1"/>
      <w:numFmt w:val="lowerLetter"/>
      <w:lvlText w:val="%1."/>
      <w:lvlJc w:val="left"/>
      <w:pPr>
        <w:tabs>
          <w:tab w:val="num" w:pos="360"/>
        </w:tabs>
        <w:ind w:left="360" w:hanging="360"/>
      </w:pPr>
      <w:rPr>
        <w:rFonts w:hint="default"/>
      </w:rPr>
    </w:lvl>
    <w:lvl w:ilvl="1" w:tplc="10E4439C">
      <w:start w:val="1"/>
      <w:numFmt w:val="lowerLetter"/>
      <w:lvlText w:val="%2."/>
      <w:lvlJc w:val="left"/>
      <w:pPr>
        <w:tabs>
          <w:tab w:val="num" w:pos="1080"/>
        </w:tabs>
        <w:ind w:left="1080" w:hanging="360"/>
      </w:pPr>
      <w:rPr>
        <w:rFonts w:hint="default"/>
      </w:rPr>
    </w:lvl>
    <w:lvl w:ilvl="2" w:tplc="4B600070">
      <w:start w:val="1"/>
      <w:numFmt w:val="lowerLetter"/>
      <w:lvlText w:val="%3.)"/>
      <w:lvlJc w:val="left"/>
      <w:pPr>
        <w:tabs>
          <w:tab w:val="num" w:pos="1980"/>
        </w:tabs>
        <w:ind w:left="1980" w:hanging="360"/>
      </w:pPr>
      <w:rPr>
        <w:rFonts w:hint="default"/>
      </w:rPr>
    </w:lvl>
    <w:lvl w:ilvl="3" w:tplc="2932B46E" w:tentative="1">
      <w:start w:val="1"/>
      <w:numFmt w:val="decimal"/>
      <w:lvlText w:val="%4."/>
      <w:lvlJc w:val="left"/>
      <w:pPr>
        <w:tabs>
          <w:tab w:val="num" w:pos="2520"/>
        </w:tabs>
        <w:ind w:left="2520" w:hanging="360"/>
      </w:pPr>
    </w:lvl>
    <w:lvl w:ilvl="4" w:tplc="668C87AA" w:tentative="1">
      <w:start w:val="1"/>
      <w:numFmt w:val="lowerLetter"/>
      <w:lvlText w:val="%5."/>
      <w:lvlJc w:val="left"/>
      <w:pPr>
        <w:tabs>
          <w:tab w:val="num" w:pos="3240"/>
        </w:tabs>
        <w:ind w:left="3240" w:hanging="360"/>
      </w:pPr>
    </w:lvl>
    <w:lvl w:ilvl="5" w:tplc="E56C0CB4" w:tentative="1">
      <w:start w:val="1"/>
      <w:numFmt w:val="lowerRoman"/>
      <w:lvlText w:val="%6."/>
      <w:lvlJc w:val="right"/>
      <w:pPr>
        <w:tabs>
          <w:tab w:val="num" w:pos="3960"/>
        </w:tabs>
        <w:ind w:left="3960" w:hanging="180"/>
      </w:pPr>
    </w:lvl>
    <w:lvl w:ilvl="6" w:tplc="A68A8E42" w:tentative="1">
      <w:start w:val="1"/>
      <w:numFmt w:val="decimal"/>
      <w:lvlText w:val="%7."/>
      <w:lvlJc w:val="left"/>
      <w:pPr>
        <w:tabs>
          <w:tab w:val="num" w:pos="4680"/>
        </w:tabs>
        <w:ind w:left="4680" w:hanging="360"/>
      </w:pPr>
    </w:lvl>
    <w:lvl w:ilvl="7" w:tplc="1B3E7BFC" w:tentative="1">
      <w:start w:val="1"/>
      <w:numFmt w:val="lowerLetter"/>
      <w:lvlText w:val="%8."/>
      <w:lvlJc w:val="left"/>
      <w:pPr>
        <w:tabs>
          <w:tab w:val="num" w:pos="5400"/>
        </w:tabs>
        <w:ind w:left="5400" w:hanging="360"/>
      </w:pPr>
    </w:lvl>
    <w:lvl w:ilvl="8" w:tplc="FFE2099A" w:tentative="1">
      <w:start w:val="1"/>
      <w:numFmt w:val="lowerRoman"/>
      <w:lvlText w:val="%9."/>
      <w:lvlJc w:val="right"/>
      <w:pPr>
        <w:tabs>
          <w:tab w:val="num" w:pos="6120"/>
        </w:tabs>
        <w:ind w:left="6120" w:hanging="180"/>
      </w:pPr>
    </w:lvl>
  </w:abstractNum>
  <w:abstractNum w:abstractNumId="28" w15:restartNumberingAfterBreak="0">
    <w:nsid w:val="7F1816BE"/>
    <w:multiLevelType w:val="hybridMultilevel"/>
    <w:tmpl w:val="70167782"/>
    <w:lvl w:ilvl="0" w:tplc="7562BAD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A4171E"/>
    <w:multiLevelType w:val="hybridMultilevel"/>
    <w:tmpl w:val="8162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5"/>
  </w:num>
  <w:num w:numId="5">
    <w:abstractNumId w:val="19"/>
  </w:num>
  <w:num w:numId="6">
    <w:abstractNumId w:val="16"/>
  </w:num>
  <w:num w:numId="7">
    <w:abstractNumId w:val="14"/>
  </w:num>
  <w:num w:numId="8">
    <w:abstractNumId w:val="9"/>
  </w:num>
  <w:num w:numId="9">
    <w:abstractNumId w:val="25"/>
  </w:num>
  <w:num w:numId="10">
    <w:abstractNumId w:val="23"/>
  </w:num>
  <w:num w:numId="11">
    <w:abstractNumId w:val="24"/>
  </w:num>
  <w:num w:numId="12">
    <w:abstractNumId w:val="1"/>
  </w:num>
  <w:num w:numId="13">
    <w:abstractNumId w:val="29"/>
  </w:num>
  <w:num w:numId="14">
    <w:abstractNumId w:val="18"/>
  </w:num>
  <w:num w:numId="15">
    <w:abstractNumId w:val="27"/>
  </w:num>
  <w:num w:numId="16">
    <w:abstractNumId w:val="22"/>
  </w:num>
  <w:num w:numId="17">
    <w:abstractNumId w:val="20"/>
  </w:num>
  <w:num w:numId="18">
    <w:abstractNumId w:val="6"/>
  </w:num>
  <w:num w:numId="19">
    <w:abstractNumId w:val="7"/>
  </w:num>
  <w:num w:numId="20">
    <w:abstractNumId w:val="26"/>
  </w:num>
  <w:num w:numId="21">
    <w:abstractNumId w:val="28"/>
  </w:num>
  <w:num w:numId="22">
    <w:abstractNumId w:val="12"/>
  </w:num>
  <w:num w:numId="23">
    <w:abstractNumId w:val="3"/>
  </w:num>
  <w:num w:numId="24">
    <w:abstractNumId w:val="11"/>
  </w:num>
  <w:num w:numId="25">
    <w:abstractNumId w:val="13"/>
  </w:num>
  <w:num w:numId="26">
    <w:abstractNumId w:val="21"/>
  </w:num>
  <w:num w:numId="27">
    <w:abstractNumId w:val="8"/>
  </w:num>
  <w:num w:numId="28">
    <w:abstractNumId w:val="0"/>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2E3"/>
    <w:rsid w:val="0001412B"/>
    <w:rsid w:val="000160B7"/>
    <w:rsid w:val="000205F5"/>
    <w:rsid w:val="00023A4D"/>
    <w:rsid w:val="0003230B"/>
    <w:rsid w:val="00034D93"/>
    <w:rsid w:val="000359B6"/>
    <w:rsid w:val="00037933"/>
    <w:rsid w:val="00042AF0"/>
    <w:rsid w:val="00042E49"/>
    <w:rsid w:val="00046BBC"/>
    <w:rsid w:val="00052550"/>
    <w:rsid w:val="00052E3D"/>
    <w:rsid w:val="0005631F"/>
    <w:rsid w:val="00056645"/>
    <w:rsid w:val="00065A7D"/>
    <w:rsid w:val="000701F3"/>
    <w:rsid w:val="00073B7D"/>
    <w:rsid w:val="00080211"/>
    <w:rsid w:val="00085064"/>
    <w:rsid w:val="00093808"/>
    <w:rsid w:val="000959A3"/>
    <w:rsid w:val="00095F0E"/>
    <w:rsid w:val="00096404"/>
    <w:rsid w:val="000A7BB8"/>
    <w:rsid w:val="000B5171"/>
    <w:rsid w:val="000C615F"/>
    <w:rsid w:val="000C6736"/>
    <w:rsid w:val="000D0981"/>
    <w:rsid w:val="000D35A2"/>
    <w:rsid w:val="000D45D2"/>
    <w:rsid w:val="000D6FF7"/>
    <w:rsid w:val="000E03B2"/>
    <w:rsid w:val="000F173A"/>
    <w:rsid w:val="000F62FF"/>
    <w:rsid w:val="000F7713"/>
    <w:rsid w:val="001012E1"/>
    <w:rsid w:val="001062F1"/>
    <w:rsid w:val="00107B75"/>
    <w:rsid w:val="00112F00"/>
    <w:rsid w:val="00113729"/>
    <w:rsid w:val="00116128"/>
    <w:rsid w:val="00122806"/>
    <w:rsid w:val="001228C2"/>
    <w:rsid w:val="00123F9F"/>
    <w:rsid w:val="00125D96"/>
    <w:rsid w:val="00131ED6"/>
    <w:rsid w:val="001321BA"/>
    <w:rsid w:val="00133749"/>
    <w:rsid w:val="00140BA3"/>
    <w:rsid w:val="001410F0"/>
    <w:rsid w:val="00146FB6"/>
    <w:rsid w:val="0015165C"/>
    <w:rsid w:val="00162F37"/>
    <w:rsid w:val="00163C51"/>
    <w:rsid w:val="001647A1"/>
    <w:rsid w:val="00181C3F"/>
    <w:rsid w:val="001943C4"/>
    <w:rsid w:val="0019748D"/>
    <w:rsid w:val="001A5DF8"/>
    <w:rsid w:val="001A6040"/>
    <w:rsid w:val="001A68F2"/>
    <w:rsid w:val="001A6E85"/>
    <w:rsid w:val="001B1512"/>
    <w:rsid w:val="001B7289"/>
    <w:rsid w:val="001C2732"/>
    <w:rsid w:val="001C6B30"/>
    <w:rsid w:val="001C726B"/>
    <w:rsid w:val="001E009A"/>
    <w:rsid w:val="001E0A63"/>
    <w:rsid w:val="001E2B82"/>
    <w:rsid w:val="001E30D9"/>
    <w:rsid w:val="001E3DE8"/>
    <w:rsid w:val="001E65C1"/>
    <w:rsid w:val="001F38D5"/>
    <w:rsid w:val="001F3C47"/>
    <w:rsid w:val="001F4952"/>
    <w:rsid w:val="001F7DD5"/>
    <w:rsid w:val="00202A00"/>
    <w:rsid w:val="002034FB"/>
    <w:rsid w:val="00204387"/>
    <w:rsid w:val="00211A9A"/>
    <w:rsid w:val="00217BB8"/>
    <w:rsid w:val="00221A9F"/>
    <w:rsid w:val="002262A0"/>
    <w:rsid w:val="00230A78"/>
    <w:rsid w:val="00233923"/>
    <w:rsid w:val="002344D7"/>
    <w:rsid w:val="00236279"/>
    <w:rsid w:val="00236FA2"/>
    <w:rsid w:val="0023733F"/>
    <w:rsid w:val="00244958"/>
    <w:rsid w:val="0025052A"/>
    <w:rsid w:val="002523D8"/>
    <w:rsid w:val="0025383E"/>
    <w:rsid w:val="00255529"/>
    <w:rsid w:val="00256152"/>
    <w:rsid w:val="00257AE5"/>
    <w:rsid w:val="00267909"/>
    <w:rsid w:val="002720E0"/>
    <w:rsid w:val="002721EF"/>
    <w:rsid w:val="00273C0B"/>
    <w:rsid w:val="00276574"/>
    <w:rsid w:val="00280564"/>
    <w:rsid w:val="0029374D"/>
    <w:rsid w:val="002C1646"/>
    <w:rsid w:val="002C1B2C"/>
    <w:rsid w:val="002C215A"/>
    <w:rsid w:val="002C58B4"/>
    <w:rsid w:val="002D13A1"/>
    <w:rsid w:val="002E2F4E"/>
    <w:rsid w:val="002E4610"/>
    <w:rsid w:val="002F5260"/>
    <w:rsid w:val="00307745"/>
    <w:rsid w:val="003101EB"/>
    <w:rsid w:val="00310F60"/>
    <w:rsid w:val="00314455"/>
    <w:rsid w:val="00320F79"/>
    <w:rsid w:val="0032321F"/>
    <w:rsid w:val="0032732E"/>
    <w:rsid w:val="00336A20"/>
    <w:rsid w:val="003375DC"/>
    <w:rsid w:val="0034453A"/>
    <w:rsid w:val="00352156"/>
    <w:rsid w:val="003742B1"/>
    <w:rsid w:val="00374AE9"/>
    <w:rsid w:val="00374F1C"/>
    <w:rsid w:val="003759A2"/>
    <w:rsid w:val="00381FB7"/>
    <w:rsid w:val="00386493"/>
    <w:rsid w:val="00386D3A"/>
    <w:rsid w:val="00393FE7"/>
    <w:rsid w:val="00396CA1"/>
    <w:rsid w:val="003A7024"/>
    <w:rsid w:val="003B08E4"/>
    <w:rsid w:val="003B3029"/>
    <w:rsid w:val="003C7AFA"/>
    <w:rsid w:val="003D0664"/>
    <w:rsid w:val="003D41E0"/>
    <w:rsid w:val="003D5E5F"/>
    <w:rsid w:val="003E7F85"/>
    <w:rsid w:val="003F57A6"/>
    <w:rsid w:val="00401961"/>
    <w:rsid w:val="00401B98"/>
    <w:rsid w:val="004068F5"/>
    <w:rsid w:val="00412224"/>
    <w:rsid w:val="00414491"/>
    <w:rsid w:val="00415CCC"/>
    <w:rsid w:val="00422986"/>
    <w:rsid w:val="004269DC"/>
    <w:rsid w:val="004329AA"/>
    <w:rsid w:val="00437EBA"/>
    <w:rsid w:val="00443C08"/>
    <w:rsid w:val="004440E0"/>
    <w:rsid w:val="00446672"/>
    <w:rsid w:val="0045147D"/>
    <w:rsid w:val="00457855"/>
    <w:rsid w:val="00463F58"/>
    <w:rsid w:val="00465A6F"/>
    <w:rsid w:val="00466547"/>
    <w:rsid w:val="00466C0E"/>
    <w:rsid w:val="00467962"/>
    <w:rsid w:val="00472C3C"/>
    <w:rsid w:val="00472D4B"/>
    <w:rsid w:val="0048041A"/>
    <w:rsid w:val="00491335"/>
    <w:rsid w:val="00492729"/>
    <w:rsid w:val="004A4B9A"/>
    <w:rsid w:val="004A524A"/>
    <w:rsid w:val="004A78F2"/>
    <w:rsid w:val="004B1A67"/>
    <w:rsid w:val="004B7EC9"/>
    <w:rsid w:val="004C15C1"/>
    <w:rsid w:val="004D23C6"/>
    <w:rsid w:val="004D3519"/>
    <w:rsid w:val="004E2B69"/>
    <w:rsid w:val="004E7823"/>
    <w:rsid w:val="004F0052"/>
    <w:rsid w:val="004F0CBC"/>
    <w:rsid w:val="004F2817"/>
    <w:rsid w:val="004F28FC"/>
    <w:rsid w:val="004F5F9F"/>
    <w:rsid w:val="0051553E"/>
    <w:rsid w:val="00521DC4"/>
    <w:rsid w:val="00531034"/>
    <w:rsid w:val="00533424"/>
    <w:rsid w:val="005417C2"/>
    <w:rsid w:val="00547430"/>
    <w:rsid w:val="00547665"/>
    <w:rsid w:val="00550B88"/>
    <w:rsid w:val="0055210E"/>
    <w:rsid w:val="005576D1"/>
    <w:rsid w:val="0056026B"/>
    <w:rsid w:val="00562EE8"/>
    <w:rsid w:val="0057785E"/>
    <w:rsid w:val="00577914"/>
    <w:rsid w:val="00581E6C"/>
    <w:rsid w:val="00586E5C"/>
    <w:rsid w:val="00586E8C"/>
    <w:rsid w:val="0059217A"/>
    <w:rsid w:val="00592D81"/>
    <w:rsid w:val="00593000"/>
    <w:rsid w:val="005940D5"/>
    <w:rsid w:val="005A04D5"/>
    <w:rsid w:val="005A5F21"/>
    <w:rsid w:val="005B1B5A"/>
    <w:rsid w:val="005B2A5E"/>
    <w:rsid w:val="005B4AD9"/>
    <w:rsid w:val="005C3897"/>
    <w:rsid w:val="005D2FC1"/>
    <w:rsid w:val="005D736A"/>
    <w:rsid w:val="005F302E"/>
    <w:rsid w:val="005F393A"/>
    <w:rsid w:val="00604C15"/>
    <w:rsid w:val="00610DE4"/>
    <w:rsid w:val="00611FDA"/>
    <w:rsid w:val="0062024A"/>
    <w:rsid w:val="00621F2B"/>
    <w:rsid w:val="006225EB"/>
    <w:rsid w:val="00622D31"/>
    <w:rsid w:val="00622F43"/>
    <w:rsid w:val="0062381D"/>
    <w:rsid w:val="006252B8"/>
    <w:rsid w:val="00630BA2"/>
    <w:rsid w:val="00631AAA"/>
    <w:rsid w:val="0063476A"/>
    <w:rsid w:val="00637CDE"/>
    <w:rsid w:val="00640DE2"/>
    <w:rsid w:val="0064343B"/>
    <w:rsid w:val="00650E90"/>
    <w:rsid w:val="00651FAB"/>
    <w:rsid w:val="006522DE"/>
    <w:rsid w:val="006529BA"/>
    <w:rsid w:val="00653D50"/>
    <w:rsid w:val="006554E4"/>
    <w:rsid w:val="00671325"/>
    <w:rsid w:val="006765A0"/>
    <w:rsid w:val="006807CB"/>
    <w:rsid w:val="006824E3"/>
    <w:rsid w:val="0068689C"/>
    <w:rsid w:val="0069144D"/>
    <w:rsid w:val="0069604B"/>
    <w:rsid w:val="0069620D"/>
    <w:rsid w:val="00697033"/>
    <w:rsid w:val="006977C7"/>
    <w:rsid w:val="006A096E"/>
    <w:rsid w:val="006A0E4B"/>
    <w:rsid w:val="006B5702"/>
    <w:rsid w:val="006B6C7F"/>
    <w:rsid w:val="006B7742"/>
    <w:rsid w:val="006C1F4B"/>
    <w:rsid w:val="006C3E65"/>
    <w:rsid w:val="006C5E50"/>
    <w:rsid w:val="006E06BB"/>
    <w:rsid w:val="006E0C3C"/>
    <w:rsid w:val="006E45EB"/>
    <w:rsid w:val="006E4CC9"/>
    <w:rsid w:val="006E6411"/>
    <w:rsid w:val="006F1754"/>
    <w:rsid w:val="006F7BEE"/>
    <w:rsid w:val="007130EB"/>
    <w:rsid w:val="00713BFA"/>
    <w:rsid w:val="00726013"/>
    <w:rsid w:val="00726721"/>
    <w:rsid w:val="00735995"/>
    <w:rsid w:val="00736D95"/>
    <w:rsid w:val="007447B7"/>
    <w:rsid w:val="00752B53"/>
    <w:rsid w:val="00753C2A"/>
    <w:rsid w:val="00754DF7"/>
    <w:rsid w:val="00755001"/>
    <w:rsid w:val="0075695F"/>
    <w:rsid w:val="00761B9F"/>
    <w:rsid w:val="00761EAF"/>
    <w:rsid w:val="007630A9"/>
    <w:rsid w:val="00765327"/>
    <w:rsid w:val="00765E01"/>
    <w:rsid w:val="007720C8"/>
    <w:rsid w:val="007726EF"/>
    <w:rsid w:val="00774BB3"/>
    <w:rsid w:val="00774C22"/>
    <w:rsid w:val="00775813"/>
    <w:rsid w:val="007759A9"/>
    <w:rsid w:val="007841C7"/>
    <w:rsid w:val="007912FF"/>
    <w:rsid w:val="00791EB4"/>
    <w:rsid w:val="00792C71"/>
    <w:rsid w:val="007A50BC"/>
    <w:rsid w:val="007A599A"/>
    <w:rsid w:val="007B401B"/>
    <w:rsid w:val="007B5F21"/>
    <w:rsid w:val="007B6D12"/>
    <w:rsid w:val="007C55C5"/>
    <w:rsid w:val="007C6C79"/>
    <w:rsid w:val="007D60A2"/>
    <w:rsid w:val="007E4B5B"/>
    <w:rsid w:val="007E7291"/>
    <w:rsid w:val="00802168"/>
    <w:rsid w:val="00803B3A"/>
    <w:rsid w:val="0080768D"/>
    <w:rsid w:val="008111C1"/>
    <w:rsid w:val="00814A0E"/>
    <w:rsid w:val="00816C13"/>
    <w:rsid w:val="00830341"/>
    <w:rsid w:val="00831217"/>
    <w:rsid w:val="00833806"/>
    <w:rsid w:val="00843147"/>
    <w:rsid w:val="008435C1"/>
    <w:rsid w:val="00866FC9"/>
    <w:rsid w:val="0086766F"/>
    <w:rsid w:val="0087371E"/>
    <w:rsid w:val="008749FF"/>
    <w:rsid w:val="008822FE"/>
    <w:rsid w:val="00883B51"/>
    <w:rsid w:val="008924A4"/>
    <w:rsid w:val="00892AE2"/>
    <w:rsid w:val="00893F52"/>
    <w:rsid w:val="00896DE4"/>
    <w:rsid w:val="008A1BBF"/>
    <w:rsid w:val="008A60E6"/>
    <w:rsid w:val="008A616A"/>
    <w:rsid w:val="008B120A"/>
    <w:rsid w:val="008C337F"/>
    <w:rsid w:val="008C4D71"/>
    <w:rsid w:val="008D603B"/>
    <w:rsid w:val="009005A1"/>
    <w:rsid w:val="00903947"/>
    <w:rsid w:val="00904B0D"/>
    <w:rsid w:val="0090579E"/>
    <w:rsid w:val="009115DD"/>
    <w:rsid w:val="00914BBB"/>
    <w:rsid w:val="00920B2B"/>
    <w:rsid w:val="00933CEB"/>
    <w:rsid w:val="00934BF4"/>
    <w:rsid w:val="00934F8D"/>
    <w:rsid w:val="009361E6"/>
    <w:rsid w:val="0093764C"/>
    <w:rsid w:val="00945BBA"/>
    <w:rsid w:val="00952DF4"/>
    <w:rsid w:val="009542E3"/>
    <w:rsid w:val="00956F56"/>
    <w:rsid w:val="00966980"/>
    <w:rsid w:val="00966B30"/>
    <w:rsid w:val="009701C9"/>
    <w:rsid w:val="00970C82"/>
    <w:rsid w:val="009755AF"/>
    <w:rsid w:val="009774E2"/>
    <w:rsid w:val="00985302"/>
    <w:rsid w:val="00991088"/>
    <w:rsid w:val="0099470E"/>
    <w:rsid w:val="00996B31"/>
    <w:rsid w:val="009A0824"/>
    <w:rsid w:val="009A6D3A"/>
    <w:rsid w:val="009B6A60"/>
    <w:rsid w:val="009C00A3"/>
    <w:rsid w:val="009C7B0D"/>
    <w:rsid w:val="009D2876"/>
    <w:rsid w:val="009F27BB"/>
    <w:rsid w:val="009F5598"/>
    <w:rsid w:val="00A0195F"/>
    <w:rsid w:val="00A03EE6"/>
    <w:rsid w:val="00A20D1C"/>
    <w:rsid w:val="00A22238"/>
    <w:rsid w:val="00A228BD"/>
    <w:rsid w:val="00A235DD"/>
    <w:rsid w:val="00A4116C"/>
    <w:rsid w:val="00A4415E"/>
    <w:rsid w:val="00A51979"/>
    <w:rsid w:val="00A561B7"/>
    <w:rsid w:val="00A662BA"/>
    <w:rsid w:val="00A67115"/>
    <w:rsid w:val="00A67F1F"/>
    <w:rsid w:val="00A71FF1"/>
    <w:rsid w:val="00A85699"/>
    <w:rsid w:val="00A90BAE"/>
    <w:rsid w:val="00A90FC1"/>
    <w:rsid w:val="00AA042F"/>
    <w:rsid w:val="00AA24DB"/>
    <w:rsid w:val="00AB074E"/>
    <w:rsid w:val="00AB60AB"/>
    <w:rsid w:val="00AB7214"/>
    <w:rsid w:val="00AC35B1"/>
    <w:rsid w:val="00AC3E93"/>
    <w:rsid w:val="00AD1504"/>
    <w:rsid w:val="00AD44E0"/>
    <w:rsid w:val="00AD7387"/>
    <w:rsid w:val="00B02799"/>
    <w:rsid w:val="00B05F79"/>
    <w:rsid w:val="00B16E01"/>
    <w:rsid w:val="00B175B2"/>
    <w:rsid w:val="00B17F2B"/>
    <w:rsid w:val="00B21B68"/>
    <w:rsid w:val="00B40227"/>
    <w:rsid w:val="00B51960"/>
    <w:rsid w:val="00B5250E"/>
    <w:rsid w:val="00B52FBC"/>
    <w:rsid w:val="00B54950"/>
    <w:rsid w:val="00B549FF"/>
    <w:rsid w:val="00B61716"/>
    <w:rsid w:val="00B7002A"/>
    <w:rsid w:val="00B74647"/>
    <w:rsid w:val="00B808DA"/>
    <w:rsid w:val="00B835E5"/>
    <w:rsid w:val="00B86E22"/>
    <w:rsid w:val="00BB14C4"/>
    <w:rsid w:val="00BB1A28"/>
    <w:rsid w:val="00BC4D3E"/>
    <w:rsid w:val="00BD2603"/>
    <w:rsid w:val="00BE0595"/>
    <w:rsid w:val="00BE4AF6"/>
    <w:rsid w:val="00BF3738"/>
    <w:rsid w:val="00BF42D7"/>
    <w:rsid w:val="00BF4623"/>
    <w:rsid w:val="00BF7820"/>
    <w:rsid w:val="00C01C7C"/>
    <w:rsid w:val="00C04822"/>
    <w:rsid w:val="00C053C2"/>
    <w:rsid w:val="00C058B3"/>
    <w:rsid w:val="00C07C6F"/>
    <w:rsid w:val="00C07FBA"/>
    <w:rsid w:val="00C10A68"/>
    <w:rsid w:val="00C10C37"/>
    <w:rsid w:val="00C13F27"/>
    <w:rsid w:val="00C16708"/>
    <w:rsid w:val="00C17265"/>
    <w:rsid w:val="00C20BC6"/>
    <w:rsid w:val="00C25087"/>
    <w:rsid w:val="00C27765"/>
    <w:rsid w:val="00C27FD7"/>
    <w:rsid w:val="00C321F9"/>
    <w:rsid w:val="00C345AA"/>
    <w:rsid w:val="00C41ACD"/>
    <w:rsid w:val="00C41ED0"/>
    <w:rsid w:val="00C445C6"/>
    <w:rsid w:val="00C457B0"/>
    <w:rsid w:val="00C4626F"/>
    <w:rsid w:val="00C46FD4"/>
    <w:rsid w:val="00C743E2"/>
    <w:rsid w:val="00C9174A"/>
    <w:rsid w:val="00C92058"/>
    <w:rsid w:val="00C938B0"/>
    <w:rsid w:val="00C962DA"/>
    <w:rsid w:val="00C974E8"/>
    <w:rsid w:val="00CA16C1"/>
    <w:rsid w:val="00CA16F2"/>
    <w:rsid w:val="00CA6928"/>
    <w:rsid w:val="00CA6DDD"/>
    <w:rsid w:val="00CB500B"/>
    <w:rsid w:val="00CB52B7"/>
    <w:rsid w:val="00CC354B"/>
    <w:rsid w:val="00CD6D7D"/>
    <w:rsid w:val="00CE5658"/>
    <w:rsid w:val="00CE5963"/>
    <w:rsid w:val="00CE5D79"/>
    <w:rsid w:val="00CE6364"/>
    <w:rsid w:val="00CF2A58"/>
    <w:rsid w:val="00CF3D44"/>
    <w:rsid w:val="00D01867"/>
    <w:rsid w:val="00D033B1"/>
    <w:rsid w:val="00D04BA9"/>
    <w:rsid w:val="00D12E3B"/>
    <w:rsid w:val="00D23905"/>
    <w:rsid w:val="00D27028"/>
    <w:rsid w:val="00D31621"/>
    <w:rsid w:val="00D34FC5"/>
    <w:rsid w:val="00D36A53"/>
    <w:rsid w:val="00D403B3"/>
    <w:rsid w:val="00D436AF"/>
    <w:rsid w:val="00D53A7C"/>
    <w:rsid w:val="00D53D3D"/>
    <w:rsid w:val="00D637D8"/>
    <w:rsid w:val="00D641A4"/>
    <w:rsid w:val="00D64B69"/>
    <w:rsid w:val="00D652EC"/>
    <w:rsid w:val="00D725F0"/>
    <w:rsid w:val="00D7580C"/>
    <w:rsid w:val="00D81E1F"/>
    <w:rsid w:val="00D875A4"/>
    <w:rsid w:val="00D92338"/>
    <w:rsid w:val="00DA2845"/>
    <w:rsid w:val="00DA2C81"/>
    <w:rsid w:val="00DA3680"/>
    <w:rsid w:val="00DA6B75"/>
    <w:rsid w:val="00DB2691"/>
    <w:rsid w:val="00DB283E"/>
    <w:rsid w:val="00DC49EC"/>
    <w:rsid w:val="00DD1A5A"/>
    <w:rsid w:val="00DD627E"/>
    <w:rsid w:val="00DE42D2"/>
    <w:rsid w:val="00DE5E0B"/>
    <w:rsid w:val="00DE61D9"/>
    <w:rsid w:val="00DE64F7"/>
    <w:rsid w:val="00DF45F5"/>
    <w:rsid w:val="00E17895"/>
    <w:rsid w:val="00E25EDF"/>
    <w:rsid w:val="00E27F66"/>
    <w:rsid w:val="00E366CC"/>
    <w:rsid w:val="00E374ED"/>
    <w:rsid w:val="00E44E0B"/>
    <w:rsid w:val="00E46DBB"/>
    <w:rsid w:val="00E47716"/>
    <w:rsid w:val="00E52C7F"/>
    <w:rsid w:val="00E6517C"/>
    <w:rsid w:val="00E71368"/>
    <w:rsid w:val="00E73311"/>
    <w:rsid w:val="00E757B4"/>
    <w:rsid w:val="00E76DE3"/>
    <w:rsid w:val="00E81F13"/>
    <w:rsid w:val="00E82611"/>
    <w:rsid w:val="00E82C8A"/>
    <w:rsid w:val="00E84089"/>
    <w:rsid w:val="00E86354"/>
    <w:rsid w:val="00E91726"/>
    <w:rsid w:val="00E9229A"/>
    <w:rsid w:val="00EA09F7"/>
    <w:rsid w:val="00EA1252"/>
    <w:rsid w:val="00EA162F"/>
    <w:rsid w:val="00EA49CF"/>
    <w:rsid w:val="00EA6291"/>
    <w:rsid w:val="00EB1430"/>
    <w:rsid w:val="00EB6889"/>
    <w:rsid w:val="00EB7AA7"/>
    <w:rsid w:val="00EC1159"/>
    <w:rsid w:val="00EC3BFD"/>
    <w:rsid w:val="00EC6DE2"/>
    <w:rsid w:val="00ED4387"/>
    <w:rsid w:val="00ED6635"/>
    <w:rsid w:val="00ED69E2"/>
    <w:rsid w:val="00ED71B8"/>
    <w:rsid w:val="00EF253C"/>
    <w:rsid w:val="00EF615C"/>
    <w:rsid w:val="00F040B1"/>
    <w:rsid w:val="00F0752A"/>
    <w:rsid w:val="00F1385E"/>
    <w:rsid w:val="00F14EF5"/>
    <w:rsid w:val="00F35C07"/>
    <w:rsid w:val="00F44F74"/>
    <w:rsid w:val="00F56DF6"/>
    <w:rsid w:val="00F646FD"/>
    <w:rsid w:val="00F71EE2"/>
    <w:rsid w:val="00F7261D"/>
    <w:rsid w:val="00F81A7F"/>
    <w:rsid w:val="00F83213"/>
    <w:rsid w:val="00F83DD4"/>
    <w:rsid w:val="00F85093"/>
    <w:rsid w:val="00F87A64"/>
    <w:rsid w:val="00F94C0C"/>
    <w:rsid w:val="00F9537F"/>
    <w:rsid w:val="00F96181"/>
    <w:rsid w:val="00FA4AE6"/>
    <w:rsid w:val="00FB2300"/>
    <w:rsid w:val="00FB644E"/>
    <w:rsid w:val="00FB728D"/>
    <w:rsid w:val="00FC3C80"/>
    <w:rsid w:val="00FC3ECF"/>
    <w:rsid w:val="00FC3FA3"/>
    <w:rsid w:val="00FC5796"/>
    <w:rsid w:val="00FE7B2B"/>
    <w:rsid w:val="00FF0C57"/>
    <w:rsid w:val="00FF32AB"/>
    <w:rsid w:val="00F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4122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D0664"/>
    <w:rPr>
      <w:rFonts w:ascii="Times New Roman" w:hAnsi="Times New Roman"/>
      <w:sz w:val="24"/>
      <w:szCs w:val="24"/>
    </w:rPr>
  </w:style>
  <w:style w:type="paragraph" w:styleId="Heading1">
    <w:name w:val="heading 1"/>
    <w:basedOn w:val="Normal"/>
    <w:next w:val="Normal"/>
    <w:link w:val="Heading1Char"/>
    <w:qFormat/>
    <w:pPr>
      <w:keepNext/>
      <w:jc w:val="center"/>
      <w:outlineLvl w:val="0"/>
    </w:pPr>
    <w:rPr>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sz w:val="24"/>
    </w:rPr>
  </w:style>
  <w:style w:type="paragraph" w:styleId="Header">
    <w:name w:val="header"/>
    <w:basedOn w:val="Single"/>
    <w:pPr>
      <w:tabs>
        <w:tab w:val="center" w:pos="4320"/>
        <w:tab w:val="right" w:pos="8640"/>
      </w:tabs>
    </w:pPr>
  </w:style>
  <w:style w:type="character" w:styleId="FootnoteReference">
    <w:name w:val="footnote reference"/>
    <w:semiHidden/>
    <w:rPr>
      <w:position w:val="6"/>
      <w:sz w:val="18"/>
    </w:rPr>
  </w:style>
  <w:style w:type="paragraph" w:styleId="FootnoteText">
    <w:name w:val="footnote text"/>
    <w:basedOn w:val="Single"/>
    <w:semiHidden/>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customStyle="1" w:styleId="Heading1Char">
    <w:name w:val="Heading 1 Char"/>
    <w:link w:val="Heading1"/>
    <w:rsid w:val="00C41ED0"/>
    <w:rPr>
      <w:rFonts w:ascii="Times" w:hAnsi="Times"/>
      <w:b/>
      <w:sz w:val="28"/>
    </w:rPr>
  </w:style>
  <w:style w:type="paragraph" w:styleId="BalloonText">
    <w:name w:val="Balloon Text"/>
    <w:basedOn w:val="Normal"/>
    <w:link w:val="BalloonTextChar"/>
    <w:rsid w:val="006B7742"/>
    <w:rPr>
      <w:rFonts w:ascii="Tahoma" w:hAnsi="Tahoma"/>
      <w:sz w:val="16"/>
      <w:szCs w:val="16"/>
      <w:lang w:val="x-none" w:eastAsia="x-none"/>
    </w:rPr>
  </w:style>
  <w:style w:type="character" w:customStyle="1" w:styleId="BalloonTextChar">
    <w:name w:val="Balloon Text Char"/>
    <w:link w:val="BalloonText"/>
    <w:rsid w:val="006B7742"/>
    <w:rPr>
      <w:rFonts w:ascii="Tahoma" w:hAnsi="Tahoma" w:cs="Tahoma"/>
      <w:sz w:val="16"/>
      <w:szCs w:val="16"/>
    </w:rPr>
  </w:style>
  <w:style w:type="paragraph" w:styleId="ListParagraph">
    <w:name w:val="List Paragraph"/>
    <w:basedOn w:val="Normal"/>
    <w:uiPriority w:val="34"/>
    <w:qFormat/>
    <w:rsid w:val="0023733F"/>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453">
      <w:bodyDiv w:val="1"/>
      <w:marLeft w:val="0"/>
      <w:marRight w:val="0"/>
      <w:marTop w:val="0"/>
      <w:marBottom w:val="0"/>
      <w:divBdr>
        <w:top w:val="none" w:sz="0" w:space="0" w:color="auto"/>
        <w:left w:val="none" w:sz="0" w:space="0" w:color="auto"/>
        <w:bottom w:val="none" w:sz="0" w:space="0" w:color="auto"/>
        <w:right w:val="none" w:sz="0" w:space="0" w:color="auto"/>
      </w:divBdr>
    </w:div>
    <w:div w:id="100341259">
      <w:bodyDiv w:val="1"/>
      <w:marLeft w:val="0"/>
      <w:marRight w:val="0"/>
      <w:marTop w:val="0"/>
      <w:marBottom w:val="0"/>
      <w:divBdr>
        <w:top w:val="none" w:sz="0" w:space="0" w:color="auto"/>
        <w:left w:val="none" w:sz="0" w:space="0" w:color="auto"/>
        <w:bottom w:val="none" w:sz="0" w:space="0" w:color="auto"/>
        <w:right w:val="none" w:sz="0" w:space="0" w:color="auto"/>
      </w:divBdr>
    </w:div>
    <w:div w:id="162161480">
      <w:bodyDiv w:val="1"/>
      <w:marLeft w:val="0"/>
      <w:marRight w:val="0"/>
      <w:marTop w:val="0"/>
      <w:marBottom w:val="0"/>
      <w:divBdr>
        <w:top w:val="none" w:sz="0" w:space="0" w:color="auto"/>
        <w:left w:val="none" w:sz="0" w:space="0" w:color="auto"/>
        <w:bottom w:val="none" w:sz="0" w:space="0" w:color="auto"/>
        <w:right w:val="none" w:sz="0" w:space="0" w:color="auto"/>
      </w:divBdr>
    </w:div>
    <w:div w:id="308679859">
      <w:bodyDiv w:val="1"/>
      <w:marLeft w:val="0"/>
      <w:marRight w:val="0"/>
      <w:marTop w:val="0"/>
      <w:marBottom w:val="0"/>
      <w:divBdr>
        <w:top w:val="none" w:sz="0" w:space="0" w:color="auto"/>
        <w:left w:val="none" w:sz="0" w:space="0" w:color="auto"/>
        <w:bottom w:val="none" w:sz="0" w:space="0" w:color="auto"/>
        <w:right w:val="none" w:sz="0" w:space="0" w:color="auto"/>
      </w:divBdr>
    </w:div>
    <w:div w:id="381683411">
      <w:bodyDiv w:val="1"/>
      <w:marLeft w:val="0"/>
      <w:marRight w:val="0"/>
      <w:marTop w:val="0"/>
      <w:marBottom w:val="0"/>
      <w:divBdr>
        <w:top w:val="none" w:sz="0" w:space="0" w:color="auto"/>
        <w:left w:val="none" w:sz="0" w:space="0" w:color="auto"/>
        <w:bottom w:val="none" w:sz="0" w:space="0" w:color="auto"/>
        <w:right w:val="none" w:sz="0" w:space="0" w:color="auto"/>
      </w:divBdr>
    </w:div>
    <w:div w:id="1205099871">
      <w:bodyDiv w:val="1"/>
      <w:marLeft w:val="0"/>
      <w:marRight w:val="0"/>
      <w:marTop w:val="0"/>
      <w:marBottom w:val="0"/>
      <w:divBdr>
        <w:top w:val="none" w:sz="0" w:space="0" w:color="auto"/>
        <w:left w:val="none" w:sz="0" w:space="0" w:color="auto"/>
        <w:bottom w:val="none" w:sz="0" w:space="0" w:color="auto"/>
        <w:right w:val="none" w:sz="0" w:space="0" w:color="auto"/>
      </w:divBdr>
    </w:div>
    <w:div w:id="1603683722">
      <w:bodyDiv w:val="1"/>
      <w:marLeft w:val="0"/>
      <w:marRight w:val="0"/>
      <w:marTop w:val="0"/>
      <w:marBottom w:val="0"/>
      <w:divBdr>
        <w:top w:val="none" w:sz="0" w:space="0" w:color="auto"/>
        <w:left w:val="none" w:sz="0" w:space="0" w:color="auto"/>
        <w:bottom w:val="none" w:sz="0" w:space="0" w:color="auto"/>
        <w:right w:val="none" w:sz="0" w:space="0" w:color="auto"/>
      </w:divBdr>
    </w:div>
    <w:div w:id="1606886272">
      <w:bodyDiv w:val="1"/>
      <w:marLeft w:val="0"/>
      <w:marRight w:val="0"/>
      <w:marTop w:val="0"/>
      <w:marBottom w:val="0"/>
      <w:divBdr>
        <w:top w:val="none" w:sz="0" w:space="0" w:color="auto"/>
        <w:left w:val="none" w:sz="0" w:space="0" w:color="auto"/>
        <w:bottom w:val="none" w:sz="0" w:space="0" w:color="auto"/>
        <w:right w:val="none" w:sz="0" w:space="0" w:color="auto"/>
      </w:divBdr>
    </w:div>
    <w:div w:id="1727752964">
      <w:bodyDiv w:val="1"/>
      <w:marLeft w:val="0"/>
      <w:marRight w:val="0"/>
      <w:marTop w:val="0"/>
      <w:marBottom w:val="0"/>
      <w:divBdr>
        <w:top w:val="none" w:sz="0" w:space="0" w:color="auto"/>
        <w:left w:val="none" w:sz="0" w:space="0" w:color="auto"/>
        <w:bottom w:val="none" w:sz="0" w:space="0" w:color="auto"/>
        <w:right w:val="none" w:sz="0" w:space="0" w:color="auto"/>
      </w:divBdr>
    </w:div>
    <w:div w:id="187604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xt\Teaching\CS103b-Spr01-02\Handouts\HO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C:\Text\Teaching\CS103b-Spr01-02\Handouts\HO00.dot</Template>
  <TotalTime>1</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Mehran Sahami</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Mehran Sahami</dc:title>
  <dc:subject/>
  <dc:creator>Mehran Sahami</dc:creator>
  <cp:keywords/>
  <dc:description/>
  <cp:lastModifiedBy>Chris James Piech</cp:lastModifiedBy>
  <cp:revision>2</cp:revision>
  <cp:lastPrinted>2017-10-25T21:49:00Z</cp:lastPrinted>
  <dcterms:created xsi:type="dcterms:W3CDTF">2018-10-24T18:13:00Z</dcterms:created>
  <dcterms:modified xsi:type="dcterms:W3CDTF">2018-10-24T18:13:00Z</dcterms:modified>
</cp:coreProperties>
</file>